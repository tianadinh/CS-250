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68583" w14:textId="77777777" w:rsidR="576062CF" w:rsidRDefault="576062CF" w:rsidP="00FD478C"/>
    <w:p w14:paraId="549CA816" w14:textId="77777777" w:rsidR="576062CF" w:rsidRDefault="576062CF" w:rsidP="00FD478C"/>
    <w:p w14:paraId="18E9485C" w14:textId="77777777" w:rsidR="576062CF" w:rsidRDefault="576062CF" w:rsidP="00FD478C"/>
    <w:p w14:paraId="4889A845" w14:textId="77777777" w:rsidR="576062CF" w:rsidRPr="00B47E04" w:rsidRDefault="576062CF" w:rsidP="00FD478C">
      <w:pPr>
        <w:rPr>
          <w:rFonts w:ascii="Times New Roman" w:hAnsi="Times New Roman" w:cs="Times New Roman"/>
          <w:sz w:val="24"/>
          <w:szCs w:val="24"/>
        </w:rPr>
      </w:pPr>
    </w:p>
    <w:p w14:paraId="64093768" w14:textId="384C893A" w:rsidR="576062CF" w:rsidRPr="00B47E04" w:rsidRDefault="00B47E04" w:rsidP="00FD478C">
      <w:pPr>
        <w:pStyle w:val="Title"/>
        <w:rPr>
          <w:rFonts w:ascii="Times New Roman" w:hAnsi="Times New Roman" w:cs="Times New Roman"/>
          <w:sz w:val="24"/>
          <w:szCs w:val="24"/>
        </w:rPr>
      </w:pPr>
      <w:r w:rsidRPr="00B47E04">
        <w:rPr>
          <w:rFonts w:ascii="Times New Roman" w:hAnsi="Times New Roman" w:cs="Times New Roman"/>
          <w:sz w:val="24"/>
          <w:szCs w:val="24"/>
        </w:rPr>
        <w:t>Chada Tech</w:t>
      </w:r>
      <w:r w:rsidR="576062CF" w:rsidRPr="00B47E04">
        <w:rPr>
          <w:rFonts w:ascii="Times New Roman" w:hAnsi="Times New Roman" w:cs="Times New Roman"/>
          <w:sz w:val="24"/>
          <w:szCs w:val="24"/>
        </w:rPr>
        <w:t xml:space="preserve"> </w:t>
      </w:r>
    </w:p>
    <w:p w14:paraId="509F708A" w14:textId="3123A95F" w:rsidR="576062CF" w:rsidRPr="00B47E04" w:rsidRDefault="00B47E04" w:rsidP="00FD478C">
      <w:pPr>
        <w:pStyle w:val="Subtitle"/>
        <w:rPr>
          <w:rFonts w:ascii="Times New Roman" w:hAnsi="Times New Roman" w:cs="Times New Roman"/>
          <w:sz w:val="24"/>
          <w:szCs w:val="24"/>
        </w:rPr>
      </w:pPr>
      <w:r>
        <w:rPr>
          <w:rFonts w:ascii="Times New Roman" w:hAnsi="Times New Roman" w:cs="Times New Roman"/>
          <w:sz w:val="24"/>
          <w:szCs w:val="24"/>
        </w:rPr>
        <w:t xml:space="preserve">SNHU Final Project: Sprint Review and Retrospective </w:t>
      </w:r>
    </w:p>
    <w:p w14:paraId="0FAD3D38" w14:textId="7911B618" w:rsidR="00FD478C" w:rsidRPr="00B47E04" w:rsidRDefault="00B47E04" w:rsidP="00FD478C">
      <w:pPr>
        <w:pStyle w:val="Subtitle"/>
        <w:rPr>
          <w:rFonts w:ascii="Times New Roman" w:hAnsi="Times New Roman" w:cs="Times New Roman"/>
          <w:sz w:val="24"/>
          <w:szCs w:val="24"/>
        </w:rPr>
      </w:pPr>
      <w:r>
        <w:rPr>
          <w:rFonts w:ascii="Times New Roman" w:hAnsi="Times New Roman" w:cs="Times New Roman"/>
          <w:sz w:val="24"/>
          <w:szCs w:val="24"/>
        </w:rPr>
        <w:t>Tiana Dinh</w:t>
      </w:r>
    </w:p>
    <w:p w14:paraId="7231E74D" w14:textId="77777777" w:rsidR="00B47E04" w:rsidRDefault="00B47E04" w:rsidP="00FD478C">
      <w:pPr>
        <w:pStyle w:val="Subtitle"/>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29067453" w14:textId="77777777" w:rsidR="00B47E04" w:rsidRDefault="00B47E04" w:rsidP="00FD478C">
      <w:pPr>
        <w:pStyle w:val="Subtitle"/>
        <w:rPr>
          <w:rFonts w:ascii="Times New Roman" w:hAnsi="Times New Roman" w:cs="Times New Roman"/>
          <w:sz w:val="24"/>
          <w:szCs w:val="24"/>
        </w:rPr>
      </w:pPr>
      <w:r>
        <w:rPr>
          <w:rFonts w:ascii="Times New Roman" w:hAnsi="Times New Roman" w:cs="Times New Roman"/>
          <w:sz w:val="24"/>
          <w:szCs w:val="24"/>
        </w:rPr>
        <w:t>CS-250: Software Development Lifecycle</w:t>
      </w:r>
    </w:p>
    <w:p w14:paraId="04125414" w14:textId="22FE5B52" w:rsidR="00FD478C" w:rsidRPr="00B47E04" w:rsidRDefault="00B47E04" w:rsidP="00FD478C">
      <w:pPr>
        <w:pStyle w:val="Subtitle"/>
        <w:rPr>
          <w:rFonts w:ascii="Times New Roman" w:hAnsi="Times New Roman" w:cs="Times New Roman"/>
          <w:sz w:val="24"/>
          <w:szCs w:val="24"/>
        </w:rPr>
      </w:pPr>
      <w:r>
        <w:rPr>
          <w:rFonts w:ascii="Times New Roman" w:hAnsi="Times New Roman" w:cs="Times New Roman"/>
          <w:sz w:val="24"/>
          <w:szCs w:val="24"/>
        </w:rPr>
        <w:t xml:space="preserve">Professor </w:t>
      </w:r>
      <w:r w:rsidR="00355357">
        <w:rPr>
          <w:rFonts w:ascii="Times New Roman" w:hAnsi="Times New Roman" w:cs="Times New Roman"/>
          <w:sz w:val="24"/>
          <w:szCs w:val="24"/>
        </w:rPr>
        <w:t xml:space="preserve">Kagan </w:t>
      </w:r>
      <w:r>
        <w:rPr>
          <w:rFonts w:ascii="Times New Roman" w:hAnsi="Times New Roman" w:cs="Times New Roman"/>
          <w:sz w:val="24"/>
          <w:szCs w:val="24"/>
        </w:rPr>
        <w:t>Ulucay</w:t>
      </w:r>
    </w:p>
    <w:p w14:paraId="4E3048B9" w14:textId="07D7062A" w:rsidR="00FD478C" w:rsidRPr="00B47E04" w:rsidRDefault="00B47E04" w:rsidP="00FD478C">
      <w:pPr>
        <w:pStyle w:val="Subtitle"/>
        <w:rPr>
          <w:rFonts w:ascii="Times New Roman" w:hAnsi="Times New Roman" w:cs="Times New Roman"/>
          <w:sz w:val="24"/>
          <w:szCs w:val="24"/>
        </w:rPr>
      </w:pPr>
      <w:r>
        <w:rPr>
          <w:rFonts w:ascii="Times New Roman" w:hAnsi="Times New Roman" w:cs="Times New Roman"/>
          <w:sz w:val="24"/>
          <w:szCs w:val="24"/>
        </w:rPr>
        <w:t>20 October 2024</w:t>
      </w:r>
    </w:p>
    <w:p w14:paraId="2D62C9A9" w14:textId="77777777" w:rsidR="576062CF" w:rsidRDefault="576062CF" w:rsidP="00DF3215"/>
    <w:p w14:paraId="41DF13D0" w14:textId="77777777" w:rsidR="717E282B" w:rsidRDefault="717E282B" w:rsidP="00DF3215"/>
    <w:p w14:paraId="2607EDFA" w14:textId="77777777" w:rsidR="717E282B" w:rsidRDefault="717E282B" w:rsidP="00DF3215"/>
    <w:p w14:paraId="19415A60" w14:textId="77777777" w:rsidR="717E282B" w:rsidRDefault="717E282B" w:rsidP="00DF3215"/>
    <w:p w14:paraId="7B34E472" w14:textId="77777777" w:rsidR="717E282B" w:rsidRDefault="717E282B" w:rsidP="00DF3215"/>
    <w:p w14:paraId="372CE5DF" w14:textId="77777777" w:rsidR="709762D6" w:rsidRDefault="709762D6" w:rsidP="00DF3215"/>
    <w:p w14:paraId="507B6A9C" w14:textId="77777777" w:rsidR="709762D6" w:rsidRDefault="709762D6" w:rsidP="00DF3215"/>
    <w:p w14:paraId="29B5D145" w14:textId="77777777" w:rsidR="717E282B" w:rsidRDefault="717E282B" w:rsidP="00DF3215"/>
    <w:p w14:paraId="3F29FB70" w14:textId="77777777" w:rsidR="5643BF48" w:rsidRDefault="5643BF48" w:rsidP="00DF3215"/>
    <w:p w14:paraId="489FDA71" w14:textId="77777777" w:rsidR="733B038C" w:rsidRDefault="733B038C" w:rsidP="00DF3215"/>
    <w:p w14:paraId="5457D376" w14:textId="1DB691C2" w:rsidR="00B47E04" w:rsidRDefault="576062CF" w:rsidP="00B47E04">
      <w:r>
        <w:br w:type="page"/>
      </w:r>
    </w:p>
    <w:p w14:paraId="7BE0AB34" w14:textId="1530334E" w:rsidR="00B47E04" w:rsidRPr="00B47E04" w:rsidRDefault="00B47E04" w:rsidP="00B47E04">
      <w:pPr>
        <w:ind w:firstLine="0"/>
        <w:jc w:val="center"/>
        <w:rPr>
          <w:rFonts w:ascii="Times New Roman" w:hAnsi="Times New Roman" w:cs="Times New Roman"/>
          <w:b/>
          <w:bCs/>
          <w:sz w:val="24"/>
          <w:szCs w:val="24"/>
        </w:rPr>
      </w:pPr>
      <w:r w:rsidRPr="00B47E04">
        <w:rPr>
          <w:rFonts w:ascii="Times New Roman" w:hAnsi="Times New Roman" w:cs="Times New Roman"/>
          <w:b/>
          <w:bCs/>
          <w:sz w:val="24"/>
          <w:szCs w:val="24"/>
        </w:rPr>
        <w:lastRenderedPageBreak/>
        <w:t xml:space="preserve">Review and Retrospective: </w:t>
      </w:r>
      <w:r w:rsidR="0071258E">
        <w:rPr>
          <w:rFonts w:ascii="Times New Roman" w:hAnsi="Times New Roman" w:cs="Times New Roman"/>
          <w:b/>
          <w:bCs/>
          <w:sz w:val="24"/>
          <w:szCs w:val="24"/>
        </w:rPr>
        <w:t>Applying Roles</w:t>
      </w:r>
    </w:p>
    <w:p w14:paraId="172BD004" w14:textId="2001FC49" w:rsidR="00B47E04" w:rsidRDefault="00B47E04" w:rsidP="00B47E04">
      <w:pPr>
        <w:ind w:firstLine="0"/>
        <w:rPr>
          <w:rFonts w:ascii="Times New Roman" w:hAnsi="Times New Roman" w:cs="Times New Roman"/>
          <w:sz w:val="24"/>
          <w:szCs w:val="24"/>
        </w:rPr>
      </w:pPr>
      <w:r>
        <w:rPr>
          <w:rFonts w:ascii="Times New Roman" w:hAnsi="Times New Roman" w:cs="Times New Roman"/>
          <w:sz w:val="24"/>
          <w:szCs w:val="24"/>
        </w:rPr>
        <w:tab/>
      </w:r>
      <w:r w:rsidRPr="00B47E04">
        <w:rPr>
          <w:rFonts w:ascii="Times New Roman" w:hAnsi="Times New Roman" w:cs="Times New Roman"/>
          <w:sz w:val="24"/>
          <w:szCs w:val="24"/>
        </w:rPr>
        <w:t xml:space="preserve">I played a variety of roles in a Scrum team during this course. </w:t>
      </w:r>
      <w:proofErr w:type="gramStart"/>
      <w:r w:rsidRPr="00B47E04">
        <w:rPr>
          <w:rFonts w:ascii="Times New Roman" w:hAnsi="Times New Roman" w:cs="Times New Roman"/>
          <w:sz w:val="24"/>
          <w:szCs w:val="24"/>
        </w:rPr>
        <w:t>In order to</w:t>
      </w:r>
      <w:proofErr w:type="gramEnd"/>
      <w:r w:rsidRPr="00B47E04">
        <w:rPr>
          <w:rFonts w:ascii="Times New Roman" w:hAnsi="Times New Roman" w:cs="Times New Roman"/>
          <w:sz w:val="24"/>
          <w:szCs w:val="24"/>
        </w:rPr>
        <w:t xml:space="preserve"> create an application for the client SNHU Travel, the team was switching from a waterfall to an agile methodology. A product owner, a scrum master, and a development team made up of testers and developers made up the team. An analysis of the Scrum-Agile techniques used on this project is the goal of this paper. I will make judgments based on my analysis regarding the ways in which these approaches helped or hindered the final product. </w:t>
      </w:r>
    </w:p>
    <w:p w14:paraId="5D86D06C" w14:textId="518C969B" w:rsidR="00B47E04" w:rsidRPr="0071258E" w:rsidRDefault="00B47E04" w:rsidP="0071258E">
      <w:pPr>
        <w:ind w:firstLine="0"/>
        <w:rPr>
          <w:rFonts w:ascii="Times New Roman" w:hAnsi="Times New Roman" w:cs="Times New Roman"/>
          <w:b/>
          <w:bCs/>
          <w:sz w:val="24"/>
          <w:szCs w:val="24"/>
        </w:rPr>
      </w:pPr>
      <w:r w:rsidRPr="0071258E">
        <w:rPr>
          <w:rFonts w:ascii="Times New Roman" w:hAnsi="Times New Roman" w:cs="Times New Roman"/>
          <w:b/>
          <w:bCs/>
          <w:sz w:val="24"/>
          <w:szCs w:val="24"/>
        </w:rPr>
        <w:t>Scrum Master</w:t>
      </w:r>
    </w:p>
    <w:p w14:paraId="1D2377AC" w14:textId="30D53336" w:rsidR="0071258E" w:rsidRDefault="00B47E04" w:rsidP="0071258E">
      <w:pPr>
        <w:ind w:firstLine="0"/>
        <w:rPr>
          <w:rFonts w:ascii="Times New Roman" w:hAnsi="Times New Roman" w:cs="Times New Roman"/>
          <w:sz w:val="24"/>
          <w:szCs w:val="24"/>
        </w:rPr>
      </w:pPr>
      <w:r>
        <w:rPr>
          <w:rFonts w:ascii="Times New Roman" w:hAnsi="Times New Roman" w:cs="Times New Roman"/>
          <w:sz w:val="24"/>
          <w:szCs w:val="24"/>
        </w:rPr>
        <w:tab/>
        <w:t xml:space="preserve">When I imagine myself as </w:t>
      </w:r>
      <w:r w:rsidR="0071258E">
        <w:rPr>
          <w:rFonts w:ascii="Times New Roman" w:hAnsi="Times New Roman" w:cs="Times New Roman"/>
          <w:sz w:val="24"/>
          <w:szCs w:val="24"/>
        </w:rPr>
        <w:t>a Scrum</w:t>
      </w:r>
      <w:r>
        <w:rPr>
          <w:rFonts w:ascii="Times New Roman" w:hAnsi="Times New Roman" w:cs="Times New Roman"/>
          <w:sz w:val="24"/>
          <w:szCs w:val="24"/>
        </w:rPr>
        <w:t xml:space="preserve"> Master, I </w:t>
      </w:r>
      <w:r w:rsidR="0071258E">
        <w:rPr>
          <w:rFonts w:ascii="Times New Roman" w:hAnsi="Times New Roman" w:cs="Times New Roman"/>
          <w:sz w:val="24"/>
          <w:szCs w:val="24"/>
        </w:rPr>
        <w:t>think of</w:t>
      </w:r>
      <w:r>
        <w:rPr>
          <w:rFonts w:ascii="Times New Roman" w:hAnsi="Times New Roman" w:cs="Times New Roman"/>
          <w:sz w:val="24"/>
          <w:szCs w:val="24"/>
        </w:rPr>
        <w:t xml:space="preserve"> myself working alongside the Product Owner in creating backlogs and maintaining as much transparency as possible. </w:t>
      </w:r>
      <w:r w:rsidR="0071258E">
        <w:rPr>
          <w:rFonts w:ascii="Times New Roman" w:hAnsi="Times New Roman" w:cs="Times New Roman"/>
          <w:sz w:val="24"/>
          <w:szCs w:val="24"/>
        </w:rPr>
        <w:t xml:space="preserve">I connect all the team members into unison. </w:t>
      </w:r>
      <w:r w:rsidR="0071258E" w:rsidRPr="0071258E">
        <w:rPr>
          <w:rFonts w:ascii="Times New Roman" w:hAnsi="Times New Roman" w:cs="Times New Roman"/>
          <w:sz w:val="24"/>
          <w:szCs w:val="24"/>
        </w:rPr>
        <w:t xml:space="preserve">I would lead a Sprint Planning meeting to go over the User Stories that were approved for inclusion in the first Sprint after the Product Owner had defined them. We used the planning poker estimation technique during the Sprint Planning session. The team was able to determine the amount of work needed for each User Story with the aid of this technique. After defining the Backlog items, work on the project started. Every day, I led the fifteen-minute Standup meetings, which review the events of the previous day. These standup meetings are beneficial because they preserve openness and help to detect and reduce any uncertainty that might have an influence on development. Being a resource for the team and offering direction in the Agile methodology was my aim as Scrum Master. </w:t>
      </w:r>
    </w:p>
    <w:p w14:paraId="4C58407A" w14:textId="77777777" w:rsidR="0071258E" w:rsidRPr="00B47E04" w:rsidRDefault="0071258E" w:rsidP="0071258E">
      <w:pPr>
        <w:ind w:firstLine="0"/>
        <w:rPr>
          <w:rFonts w:ascii="Times New Roman" w:hAnsi="Times New Roman" w:cs="Times New Roman"/>
          <w:b/>
          <w:bCs/>
          <w:sz w:val="24"/>
          <w:szCs w:val="24"/>
        </w:rPr>
      </w:pPr>
      <w:r w:rsidRPr="00B47E04">
        <w:rPr>
          <w:rFonts w:ascii="Times New Roman" w:hAnsi="Times New Roman" w:cs="Times New Roman"/>
          <w:b/>
          <w:bCs/>
          <w:sz w:val="24"/>
          <w:szCs w:val="24"/>
        </w:rPr>
        <w:t>Product Owner</w:t>
      </w:r>
    </w:p>
    <w:p w14:paraId="70AE7557" w14:textId="77777777" w:rsidR="0071258E" w:rsidRPr="00B47E04" w:rsidRDefault="0071258E" w:rsidP="0071258E">
      <w:pPr>
        <w:ind w:firstLine="0"/>
        <w:rPr>
          <w:rFonts w:ascii="Times New Roman" w:hAnsi="Times New Roman" w:cs="Times New Roman"/>
          <w:sz w:val="24"/>
          <w:szCs w:val="24"/>
        </w:rPr>
      </w:pPr>
      <w:r>
        <w:rPr>
          <w:rFonts w:ascii="Times New Roman" w:hAnsi="Times New Roman" w:cs="Times New Roman"/>
          <w:sz w:val="24"/>
          <w:szCs w:val="24"/>
        </w:rPr>
        <w:tab/>
      </w:r>
      <w:r w:rsidRPr="00B47E04">
        <w:rPr>
          <w:rFonts w:ascii="Times New Roman" w:hAnsi="Times New Roman" w:cs="Times New Roman"/>
          <w:sz w:val="24"/>
          <w:szCs w:val="24"/>
        </w:rPr>
        <w:t xml:space="preserve">In an Agile project, each team member plays a crucial role. As the primary point of contact between the client and the development team, this position is crucial. My duties as the Product Owner extend beyond the parameters of conventional project management. It was my </w:t>
      </w:r>
      <w:r w:rsidRPr="00B47E04">
        <w:rPr>
          <w:rFonts w:ascii="Times New Roman" w:hAnsi="Times New Roman" w:cs="Times New Roman"/>
          <w:sz w:val="24"/>
          <w:szCs w:val="24"/>
        </w:rPr>
        <w:lastRenderedPageBreak/>
        <w:t xml:space="preserve">responsibility to lay out the specifications for the project's execution. I conducted focus groups with different end-users to gather input, and some of the requirements were provided directly by the client. </w:t>
      </w:r>
      <w:proofErr w:type="gramStart"/>
      <w:r w:rsidRPr="00B47E04">
        <w:rPr>
          <w:rFonts w:ascii="Times New Roman" w:hAnsi="Times New Roman" w:cs="Times New Roman"/>
          <w:sz w:val="24"/>
          <w:szCs w:val="24"/>
        </w:rPr>
        <w:t>In order to</w:t>
      </w:r>
      <w:proofErr w:type="gramEnd"/>
      <w:r w:rsidRPr="00B47E04">
        <w:rPr>
          <w:rFonts w:ascii="Times New Roman" w:hAnsi="Times New Roman" w:cs="Times New Roman"/>
          <w:sz w:val="24"/>
          <w:szCs w:val="24"/>
        </w:rPr>
        <w:t xml:space="preserve"> add User Stories to the Product Backlog, I had to prioritize and create them. The Development Team's methodology for the project would then be shaped by these User Stories, from inception to completion.</w:t>
      </w:r>
    </w:p>
    <w:p w14:paraId="75D375B9" w14:textId="77777777" w:rsidR="0071258E" w:rsidRPr="0071258E" w:rsidRDefault="0071258E" w:rsidP="0071258E">
      <w:pPr>
        <w:ind w:firstLine="0"/>
        <w:rPr>
          <w:rFonts w:ascii="Times New Roman" w:hAnsi="Times New Roman" w:cs="Times New Roman"/>
          <w:sz w:val="24"/>
          <w:szCs w:val="24"/>
        </w:rPr>
      </w:pPr>
    </w:p>
    <w:p w14:paraId="54D47CFB" w14:textId="73024A0C" w:rsidR="0071258E" w:rsidRPr="0071258E" w:rsidRDefault="0071258E" w:rsidP="0071258E">
      <w:pPr>
        <w:ind w:firstLine="0"/>
        <w:rPr>
          <w:rFonts w:ascii="Times New Roman" w:hAnsi="Times New Roman" w:cs="Times New Roman"/>
          <w:b/>
          <w:bCs/>
          <w:sz w:val="24"/>
          <w:szCs w:val="24"/>
        </w:rPr>
      </w:pPr>
      <w:r w:rsidRPr="0071258E">
        <w:rPr>
          <w:rFonts w:ascii="Times New Roman" w:hAnsi="Times New Roman" w:cs="Times New Roman"/>
          <w:b/>
          <w:bCs/>
          <w:sz w:val="24"/>
          <w:szCs w:val="24"/>
        </w:rPr>
        <w:t>Development Team</w:t>
      </w:r>
    </w:p>
    <w:p w14:paraId="1F08C028" w14:textId="055DFEE5" w:rsidR="0071258E" w:rsidRDefault="0071258E" w:rsidP="0071258E">
      <w:pPr>
        <w:ind w:firstLine="0"/>
        <w:rPr>
          <w:rFonts w:ascii="Times New Roman" w:hAnsi="Times New Roman" w:cs="Times New Roman"/>
          <w:sz w:val="24"/>
          <w:szCs w:val="24"/>
        </w:rPr>
      </w:pPr>
      <w:r w:rsidRPr="0071258E">
        <w:rPr>
          <w:rFonts w:ascii="Times New Roman" w:hAnsi="Times New Roman" w:cs="Times New Roman"/>
          <w:b/>
          <w:bCs/>
          <w:sz w:val="24"/>
          <w:szCs w:val="24"/>
        </w:rPr>
        <w:tab/>
      </w:r>
      <w:r w:rsidRPr="0071258E">
        <w:rPr>
          <w:rFonts w:ascii="Times New Roman" w:hAnsi="Times New Roman" w:cs="Times New Roman"/>
          <w:sz w:val="24"/>
          <w:szCs w:val="24"/>
        </w:rPr>
        <w:t xml:space="preserve">In the roles of the Development Team, as Developer, I was given creative freedom to structure my code as I see fit using industry best practices. As a Tester, my responsibility was to be able to collaborate with all members of the team to create test cases </w:t>
      </w:r>
      <w:proofErr w:type="gramStart"/>
      <w:r w:rsidRPr="0071258E">
        <w:rPr>
          <w:rFonts w:ascii="Times New Roman" w:hAnsi="Times New Roman" w:cs="Times New Roman"/>
          <w:sz w:val="24"/>
          <w:szCs w:val="24"/>
        </w:rPr>
        <w:t>in order to</w:t>
      </w:r>
      <w:proofErr w:type="gramEnd"/>
      <w:r w:rsidRPr="0071258E">
        <w:rPr>
          <w:rFonts w:ascii="Times New Roman" w:hAnsi="Times New Roman" w:cs="Times New Roman"/>
          <w:sz w:val="24"/>
          <w:szCs w:val="24"/>
        </w:rPr>
        <w:t xml:space="preserve"> identify any bugs that may be introduced. </w:t>
      </w:r>
      <w:r w:rsidRPr="0071258E">
        <w:rPr>
          <w:rFonts w:ascii="Times New Roman" w:hAnsi="Times New Roman" w:cs="Times New Roman"/>
          <w:sz w:val="24"/>
          <w:szCs w:val="24"/>
        </w:rPr>
        <w:t xml:space="preserve">During the recent discussion, I chose the tester </w:t>
      </w:r>
      <w:proofErr w:type="gramStart"/>
      <w:r w:rsidRPr="0071258E">
        <w:rPr>
          <w:rFonts w:ascii="Times New Roman" w:hAnsi="Times New Roman" w:cs="Times New Roman"/>
          <w:sz w:val="24"/>
          <w:szCs w:val="24"/>
        </w:rPr>
        <w:t>role</w:t>
      </w:r>
      <w:proofErr w:type="gramEnd"/>
      <w:r w:rsidRPr="0071258E">
        <w:rPr>
          <w:rFonts w:ascii="Times New Roman" w:hAnsi="Times New Roman" w:cs="Times New Roman"/>
          <w:sz w:val="24"/>
          <w:szCs w:val="24"/>
        </w:rPr>
        <w:t xml:space="preserve"> and it helped me realize how important it is for testers to maintain consistent tests and update the team with any issues.</w:t>
      </w:r>
      <w:r w:rsidRPr="0071258E">
        <w:rPr>
          <w:rFonts w:ascii="Times New Roman" w:hAnsi="Times New Roman" w:cs="Times New Roman"/>
          <w:sz w:val="24"/>
          <w:szCs w:val="24"/>
        </w:rPr>
        <w:t xml:space="preserve"> This is an important role because as the old saying goes, “Test early, Test often” is a key principle in iterative development. </w:t>
      </w:r>
      <w:proofErr w:type="gramStart"/>
      <w:r w:rsidRPr="0071258E">
        <w:rPr>
          <w:rFonts w:ascii="Times New Roman" w:hAnsi="Times New Roman" w:cs="Times New Roman"/>
          <w:sz w:val="24"/>
          <w:szCs w:val="24"/>
        </w:rPr>
        <w:t>Both of these</w:t>
      </w:r>
      <w:proofErr w:type="gramEnd"/>
      <w:r w:rsidRPr="0071258E">
        <w:rPr>
          <w:rFonts w:ascii="Times New Roman" w:hAnsi="Times New Roman" w:cs="Times New Roman"/>
          <w:sz w:val="24"/>
          <w:szCs w:val="24"/>
        </w:rPr>
        <w:t xml:space="preserve"> roles served as critical components to the Scrum-Agile process. These roles is where </w:t>
      </w:r>
      <w:proofErr w:type="gramStart"/>
      <w:r w:rsidRPr="0071258E">
        <w:rPr>
          <w:rFonts w:ascii="Times New Roman" w:hAnsi="Times New Roman" w:cs="Times New Roman"/>
          <w:sz w:val="24"/>
          <w:szCs w:val="24"/>
        </w:rPr>
        <w:t>the business</w:t>
      </w:r>
      <w:proofErr w:type="gramEnd"/>
      <w:r w:rsidRPr="0071258E">
        <w:rPr>
          <w:rFonts w:ascii="Times New Roman" w:hAnsi="Times New Roman" w:cs="Times New Roman"/>
          <w:sz w:val="24"/>
          <w:szCs w:val="24"/>
        </w:rPr>
        <w:t xml:space="preserve"> value is created.</w:t>
      </w:r>
    </w:p>
    <w:p w14:paraId="35260B23" w14:textId="3DB162C8" w:rsidR="0071258E" w:rsidRDefault="0071258E" w:rsidP="0071258E">
      <w:pPr>
        <w:ind w:firstLine="0"/>
        <w:jc w:val="center"/>
        <w:rPr>
          <w:rFonts w:ascii="Times New Roman" w:hAnsi="Times New Roman" w:cs="Times New Roman"/>
          <w:b/>
          <w:bCs/>
          <w:sz w:val="24"/>
          <w:szCs w:val="24"/>
        </w:rPr>
      </w:pPr>
      <w:r w:rsidRPr="0071258E">
        <w:rPr>
          <w:rFonts w:ascii="Times New Roman" w:hAnsi="Times New Roman" w:cs="Times New Roman"/>
          <w:b/>
          <w:bCs/>
          <w:sz w:val="24"/>
          <w:szCs w:val="24"/>
        </w:rPr>
        <w:t>Review and Retrospective: Completing User Stories</w:t>
      </w:r>
    </w:p>
    <w:p w14:paraId="7C8007FC" w14:textId="05272D90" w:rsidR="0071258E" w:rsidRDefault="0071258E" w:rsidP="0071258E">
      <w:pPr>
        <w:ind w:firstLine="0"/>
        <w:rPr>
          <w:rFonts w:ascii="Times New Roman" w:hAnsi="Times New Roman" w:cs="Times New Roman"/>
          <w:sz w:val="24"/>
          <w:szCs w:val="24"/>
        </w:rPr>
      </w:pPr>
      <w:r>
        <w:rPr>
          <w:rFonts w:ascii="Times New Roman" w:hAnsi="Times New Roman" w:cs="Times New Roman"/>
          <w:sz w:val="24"/>
          <w:szCs w:val="24"/>
        </w:rPr>
        <w:tab/>
        <w:t xml:space="preserve">Approaching projects using the Scrum-Agile practice helps better functionality to the SDLC. Without a proper team foundation, it can be difficult to execute projects. </w:t>
      </w:r>
      <w:r w:rsidRPr="0071258E">
        <w:rPr>
          <w:rFonts w:ascii="Times New Roman" w:hAnsi="Times New Roman" w:cs="Times New Roman"/>
          <w:sz w:val="24"/>
          <w:szCs w:val="24"/>
        </w:rPr>
        <w:t xml:space="preserve">Effectively decomposing intricate tasks into manageable chunks is essential for </w:t>
      </w:r>
      <w:proofErr w:type="gramStart"/>
      <w:r w:rsidRPr="0071258E">
        <w:rPr>
          <w:rFonts w:ascii="Times New Roman" w:hAnsi="Times New Roman" w:cs="Times New Roman"/>
          <w:sz w:val="24"/>
          <w:szCs w:val="24"/>
        </w:rPr>
        <w:t>a deployment</w:t>
      </w:r>
      <w:proofErr w:type="gramEnd"/>
      <w:r w:rsidRPr="0071258E">
        <w:rPr>
          <w:rFonts w:ascii="Times New Roman" w:hAnsi="Times New Roman" w:cs="Times New Roman"/>
          <w:sz w:val="24"/>
          <w:szCs w:val="24"/>
        </w:rPr>
        <w:t xml:space="preserve"> to be successful. We gathered end-user requirements for the SNHU Travel project and used those to create User Stories. The functionality of these requirements was outlined in these User Stories. User stories should be brief but sufficiently detailed for both developers and users to understand. When creating User Stories, it is customary to identify the requirement and separate the </w:t>
      </w:r>
      <w:r w:rsidRPr="0071258E">
        <w:rPr>
          <w:rFonts w:ascii="Times New Roman" w:hAnsi="Times New Roman" w:cs="Times New Roman"/>
          <w:sz w:val="24"/>
          <w:szCs w:val="24"/>
        </w:rPr>
        <w:lastRenderedPageBreak/>
        <w:t xml:space="preserve">functionality and its objective. A User Story asks the </w:t>
      </w:r>
      <w:r>
        <w:rPr>
          <w:rFonts w:ascii="Times New Roman" w:hAnsi="Times New Roman" w:cs="Times New Roman"/>
          <w:sz w:val="24"/>
          <w:szCs w:val="24"/>
        </w:rPr>
        <w:t xml:space="preserve">important but simple </w:t>
      </w:r>
      <w:r w:rsidRPr="0071258E">
        <w:rPr>
          <w:rFonts w:ascii="Times New Roman" w:hAnsi="Times New Roman" w:cs="Times New Roman"/>
          <w:sz w:val="24"/>
          <w:szCs w:val="24"/>
        </w:rPr>
        <w:t>questions "who," "what," and "why." The intended user is represented by the "who," the task at hand is represented by the "what," and the functionality that adds value to the requirement is explained by the "why."</w:t>
      </w:r>
      <w:r>
        <w:rPr>
          <w:rFonts w:ascii="Times New Roman" w:hAnsi="Times New Roman" w:cs="Times New Roman"/>
          <w:sz w:val="24"/>
          <w:szCs w:val="24"/>
        </w:rPr>
        <w:t xml:space="preserve"> These simple questions give all the factors of the project for gathering information</w:t>
      </w:r>
    </w:p>
    <w:p w14:paraId="16DC85CD" w14:textId="39DAE86C" w:rsidR="0071258E" w:rsidRPr="0071258E" w:rsidRDefault="0071258E" w:rsidP="0071258E">
      <w:pPr>
        <w:ind w:firstLine="0"/>
        <w:jc w:val="center"/>
        <w:rPr>
          <w:rFonts w:ascii="Times New Roman" w:hAnsi="Times New Roman" w:cs="Times New Roman"/>
          <w:b/>
          <w:bCs/>
          <w:sz w:val="24"/>
          <w:szCs w:val="24"/>
        </w:rPr>
      </w:pPr>
      <w:r w:rsidRPr="0071258E">
        <w:rPr>
          <w:rFonts w:ascii="Times New Roman" w:hAnsi="Times New Roman" w:cs="Times New Roman"/>
          <w:b/>
          <w:bCs/>
          <w:sz w:val="24"/>
          <w:szCs w:val="24"/>
        </w:rPr>
        <w:t>Review and Retrospective: Communication</w:t>
      </w:r>
    </w:p>
    <w:p w14:paraId="58C9A909" w14:textId="77777777" w:rsidR="00DD1C31" w:rsidRPr="00DD1C31" w:rsidRDefault="00DD1C31" w:rsidP="00DD1C31">
      <w:pPr>
        <w:ind w:firstLine="0"/>
        <w:rPr>
          <w:rFonts w:ascii="Times New Roman" w:hAnsi="Times New Roman" w:cs="Times New Roman"/>
          <w:sz w:val="24"/>
          <w:szCs w:val="24"/>
        </w:rPr>
      </w:pPr>
      <w:r>
        <w:rPr>
          <w:rFonts w:ascii="Times New Roman" w:hAnsi="Times New Roman" w:cs="Times New Roman"/>
          <w:sz w:val="24"/>
          <w:szCs w:val="24"/>
        </w:rPr>
        <w:tab/>
      </w:r>
      <w:r w:rsidRPr="00DD1C31">
        <w:rPr>
          <w:rFonts w:ascii="Times New Roman" w:hAnsi="Times New Roman" w:cs="Times New Roman"/>
          <w:sz w:val="24"/>
          <w:szCs w:val="24"/>
        </w:rPr>
        <w:t xml:space="preserve">The requested changes raised concerns about the functionality of the current code base with the SNHU Travel project. It is my responsibility as a developer to reduce redundancy while being careful not to introduce new bugs. The email below demonstrates how this mindfulness was demonstrated in the correspondence with the product owner and tester: </w:t>
      </w:r>
    </w:p>
    <w:p w14:paraId="07DA5249" w14:textId="4AC72C5F" w:rsidR="00DD1C31" w:rsidRDefault="00DD1C31" w:rsidP="00DD1C31">
      <w:pPr>
        <w:ind w:left="720"/>
        <w:rPr>
          <w:rFonts w:ascii="Times New Roman" w:hAnsi="Times New Roman" w:cs="Times New Roman"/>
          <w:i/>
          <w:iCs/>
        </w:rPr>
      </w:pPr>
      <w:r w:rsidRPr="00B520EF">
        <w:rPr>
          <w:rFonts w:ascii="Times New Roman" w:hAnsi="Times New Roman" w:cs="Times New Roman"/>
          <w:i/>
          <w:iCs/>
        </w:rPr>
        <w:t xml:space="preserve">To: </w:t>
      </w:r>
      <w:r>
        <w:rPr>
          <w:rFonts w:ascii="Times New Roman" w:hAnsi="Times New Roman" w:cs="Times New Roman"/>
          <w:i/>
          <w:iCs/>
        </w:rPr>
        <w:t>Jeremy</w:t>
      </w:r>
      <w:r w:rsidRPr="00B520EF">
        <w:rPr>
          <w:rFonts w:ascii="Times New Roman" w:hAnsi="Times New Roman" w:cs="Times New Roman"/>
          <w:i/>
          <w:iCs/>
        </w:rPr>
        <w:t xml:space="preserve"> (</w:t>
      </w:r>
      <w:r>
        <w:rPr>
          <w:rFonts w:ascii="Times New Roman" w:hAnsi="Times New Roman" w:cs="Times New Roman"/>
          <w:i/>
          <w:iCs/>
        </w:rPr>
        <w:t>Product Owner</w:t>
      </w:r>
      <w:r w:rsidRPr="00B520EF">
        <w:rPr>
          <w:rFonts w:ascii="Times New Roman" w:hAnsi="Times New Roman" w:cs="Times New Roman"/>
          <w:i/>
          <w:iCs/>
        </w:rPr>
        <w:t xml:space="preserve">); </w:t>
      </w:r>
      <w:r>
        <w:rPr>
          <w:rFonts w:ascii="Times New Roman" w:hAnsi="Times New Roman" w:cs="Times New Roman"/>
          <w:i/>
          <w:iCs/>
        </w:rPr>
        <w:t>Leo</w:t>
      </w:r>
      <w:r w:rsidRPr="00B520EF">
        <w:rPr>
          <w:rFonts w:ascii="Times New Roman" w:hAnsi="Times New Roman" w:cs="Times New Roman"/>
          <w:i/>
          <w:iCs/>
        </w:rPr>
        <w:t xml:space="preserve"> (</w:t>
      </w:r>
      <w:r>
        <w:rPr>
          <w:rFonts w:ascii="Times New Roman" w:hAnsi="Times New Roman" w:cs="Times New Roman"/>
          <w:i/>
          <w:iCs/>
        </w:rPr>
        <w:t>Tester</w:t>
      </w:r>
      <w:r w:rsidRPr="00B520EF">
        <w:rPr>
          <w:rFonts w:ascii="Times New Roman" w:hAnsi="Times New Roman" w:cs="Times New Roman"/>
          <w:i/>
          <w:iCs/>
        </w:rPr>
        <w:t>)</w:t>
      </w:r>
    </w:p>
    <w:p w14:paraId="5D9376D6" w14:textId="67FEA254" w:rsidR="00DD1C31" w:rsidRPr="00B520EF" w:rsidRDefault="00DD1C31" w:rsidP="00DD1C31">
      <w:pPr>
        <w:ind w:left="720"/>
        <w:rPr>
          <w:rFonts w:ascii="Times New Roman" w:hAnsi="Times New Roman" w:cs="Times New Roman"/>
          <w:i/>
          <w:iCs/>
        </w:rPr>
      </w:pPr>
      <w:r>
        <w:rPr>
          <w:rFonts w:ascii="Times New Roman" w:hAnsi="Times New Roman" w:cs="Times New Roman"/>
          <w:i/>
          <w:iCs/>
        </w:rPr>
        <w:t xml:space="preserve">Cc: </w:t>
      </w:r>
      <w:r>
        <w:rPr>
          <w:rFonts w:ascii="Times New Roman" w:hAnsi="Times New Roman" w:cs="Times New Roman"/>
          <w:i/>
          <w:iCs/>
        </w:rPr>
        <w:t>Kylie</w:t>
      </w:r>
      <w:r>
        <w:rPr>
          <w:rFonts w:ascii="Times New Roman" w:hAnsi="Times New Roman" w:cs="Times New Roman"/>
          <w:i/>
          <w:iCs/>
        </w:rPr>
        <w:t xml:space="preserve"> (Scrum Master) </w:t>
      </w:r>
    </w:p>
    <w:p w14:paraId="7D42D20B" w14:textId="21E6BFCD" w:rsidR="00DD1C31" w:rsidRPr="00B520EF" w:rsidRDefault="00DD1C31" w:rsidP="00DD1C31">
      <w:pPr>
        <w:ind w:left="720"/>
        <w:rPr>
          <w:rFonts w:ascii="Times New Roman" w:hAnsi="Times New Roman" w:cs="Times New Roman"/>
          <w:i/>
          <w:iCs/>
        </w:rPr>
      </w:pPr>
      <w:r w:rsidRPr="00B520EF">
        <w:rPr>
          <w:rFonts w:ascii="Times New Roman" w:hAnsi="Times New Roman" w:cs="Times New Roman"/>
          <w:i/>
          <w:iCs/>
        </w:rPr>
        <w:t xml:space="preserve">From: </w:t>
      </w:r>
      <w:r>
        <w:rPr>
          <w:rFonts w:ascii="Times New Roman" w:hAnsi="Times New Roman" w:cs="Times New Roman"/>
          <w:i/>
          <w:iCs/>
        </w:rPr>
        <w:t>Tiana</w:t>
      </w:r>
      <w:r w:rsidRPr="00B520EF">
        <w:rPr>
          <w:rFonts w:ascii="Times New Roman" w:hAnsi="Times New Roman" w:cs="Times New Roman"/>
          <w:i/>
          <w:iCs/>
        </w:rPr>
        <w:t xml:space="preserve"> (</w:t>
      </w:r>
      <w:r>
        <w:rPr>
          <w:rFonts w:ascii="Times New Roman" w:hAnsi="Times New Roman" w:cs="Times New Roman"/>
          <w:i/>
          <w:iCs/>
        </w:rPr>
        <w:t>Developer</w:t>
      </w:r>
      <w:r w:rsidRPr="00B520EF">
        <w:rPr>
          <w:rFonts w:ascii="Times New Roman" w:hAnsi="Times New Roman" w:cs="Times New Roman"/>
          <w:i/>
          <w:iCs/>
        </w:rPr>
        <w:t>)</w:t>
      </w:r>
    </w:p>
    <w:p w14:paraId="0780FC31" w14:textId="7D4927F0" w:rsidR="00DD1C31" w:rsidRDefault="00DD1C31" w:rsidP="00DD1C31">
      <w:pPr>
        <w:ind w:left="720"/>
        <w:rPr>
          <w:rFonts w:ascii="Times New Roman" w:hAnsi="Times New Roman" w:cs="Times New Roman"/>
          <w:i/>
          <w:iCs/>
        </w:rPr>
      </w:pPr>
      <w:r w:rsidRPr="00B520EF">
        <w:rPr>
          <w:rFonts w:ascii="Times New Roman" w:hAnsi="Times New Roman" w:cs="Times New Roman"/>
          <w:i/>
          <w:iCs/>
        </w:rPr>
        <w:t xml:space="preserve">Subject: </w:t>
      </w:r>
      <w:r>
        <w:rPr>
          <w:rFonts w:ascii="Times New Roman" w:hAnsi="Times New Roman" w:cs="Times New Roman"/>
          <w:i/>
          <w:iCs/>
        </w:rPr>
        <w:t>Improved requirements and guidelines</w:t>
      </w:r>
    </w:p>
    <w:p w14:paraId="39D8875B" w14:textId="5DC9BAB9" w:rsidR="00DD1C31" w:rsidRDefault="00DD1C31" w:rsidP="00DD1C31">
      <w:pPr>
        <w:ind w:left="720"/>
        <w:rPr>
          <w:rFonts w:ascii="Times New Roman" w:hAnsi="Times New Roman" w:cs="Times New Roman"/>
          <w:i/>
          <w:iCs/>
        </w:rPr>
      </w:pPr>
      <w:r>
        <w:rPr>
          <w:rFonts w:ascii="Times New Roman" w:hAnsi="Times New Roman" w:cs="Times New Roman"/>
          <w:i/>
          <w:iCs/>
        </w:rPr>
        <w:t>Hey Jeremy and Leo,</w:t>
      </w:r>
    </w:p>
    <w:p w14:paraId="57F3DC47" w14:textId="61FA358C" w:rsidR="00DD1C31" w:rsidRDefault="00DD1C31" w:rsidP="00DD1C31">
      <w:pPr>
        <w:ind w:left="720"/>
        <w:rPr>
          <w:rFonts w:ascii="Times New Roman" w:hAnsi="Times New Roman" w:cs="Times New Roman"/>
          <w:i/>
          <w:iCs/>
        </w:rPr>
      </w:pPr>
      <w:r>
        <w:rPr>
          <w:rFonts w:ascii="Times New Roman" w:hAnsi="Times New Roman" w:cs="Times New Roman"/>
          <w:i/>
          <w:iCs/>
        </w:rPr>
        <w:tab/>
        <w:t>From our recent discussion, I have looked over the source code and have some improved implementations for the travel destination project. Particularly the wellness travel project.</w:t>
      </w:r>
    </w:p>
    <w:p w14:paraId="30755DAC" w14:textId="161DBF6F" w:rsidR="00DD1C31" w:rsidRDefault="00DD1C31" w:rsidP="00DD1C31">
      <w:pPr>
        <w:ind w:left="720"/>
        <w:rPr>
          <w:rFonts w:ascii="Times New Roman" w:hAnsi="Times New Roman" w:cs="Times New Roman"/>
          <w:i/>
          <w:iCs/>
        </w:rPr>
      </w:pPr>
      <w:r w:rsidRPr="00DD1C31">
        <w:rPr>
          <w:rFonts w:ascii="Times New Roman" w:hAnsi="Times New Roman" w:cs="Times New Roman"/>
          <w:i/>
          <w:iCs/>
        </w:rPr>
        <w:t xml:space="preserve">It should not be too difficult to implement this new addition if the original code base remains unchanged. But, Jeremy, could you find out from the client whether they prefer that the user choose to view detox/wellness destinations on the default display, or if they would prefer that the user select it in their traveler profile? Would you also be able to give me some test case scenarios, Leo, so I can incorporate them into my code? </w:t>
      </w:r>
    </w:p>
    <w:p w14:paraId="2D9ABCE7" w14:textId="1F472C4F" w:rsidR="00DD1C31" w:rsidRDefault="00DD1C31" w:rsidP="00DD1C31">
      <w:pPr>
        <w:ind w:left="720"/>
        <w:rPr>
          <w:rFonts w:ascii="Times New Roman" w:hAnsi="Times New Roman" w:cs="Times New Roman"/>
          <w:i/>
          <w:iCs/>
        </w:rPr>
      </w:pPr>
      <w:r>
        <w:rPr>
          <w:rFonts w:ascii="Times New Roman" w:hAnsi="Times New Roman" w:cs="Times New Roman"/>
          <w:i/>
          <w:iCs/>
        </w:rPr>
        <w:t>Thanks a bunch,</w:t>
      </w:r>
    </w:p>
    <w:p w14:paraId="05616353" w14:textId="37F5EC4F" w:rsidR="00DD1C31" w:rsidRDefault="00DD1C31" w:rsidP="00DD1C31">
      <w:pPr>
        <w:ind w:left="720"/>
        <w:rPr>
          <w:rFonts w:ascii="Times New Roman" w:hAnsi="Times New Roman" w:cs="Times New Roman"/>
          <w:i/>
          <w:iCs/>
        </w:rPr>
      </w:pPr>
      <w:r>
        <w:rPr>
          <w:rFonts w:ascii="Times New Roman" w:hAnsi="Times New Roman" w:cs="Times New Roman"/>
          <w:i/>
          <w:iCs/>
        </w:rPr>
        <w:t>Tiana</w:t>
      </w:r>
    </w:p>
    <w:p w14:paraId="21F9B135" w14:textId="656682CC" w:rsidR="00DD1C31" w:rsidRDefault="00DD1C31" w:rsidP="00DD1C31">
      <w:pPr>
        <w:rPr>
          <w:rFonts w:ascii="Times New Roman" w:hAnsi="Times New Roman" w:cs="Times New Roman"/>
        </w:rPr>
      </w:pPr>
      <w:r w:rsidRPr="00DD1C31">
        <w:rPr>
          <w:rFonts w:ascii="Times New Roman" w:hAnsi="Times New Roman" w:cs="Times New Roman"/>
        </w:rPr>
        <w:lastRenderedPageBreak/>
        <w:t xml:space="preserve">This email, in my opinion, was brief but direct. This message reiterates the requirement before requesting more information from the product owner. I then request more testing requirements from the tester so I can include them in my code base. Additionally, the tone of my writing is calm, suggesting that I'm willing to take the initiative rather than express intense anger at having to make accommodations for an unforeseen change. Based on the Product Owner's response, the tester might also want to develop new test cases and send them to me using the information they have requested. I believe that a cohesive atmosphere of openness and cooperation is fostered by this communication. </w:t>
      </w:r>
    </w:p>
    <w:p w14:paraId="3720D800" w14:textId="4C5FBC97" w:rsidR="00DD1C31" w:rsidRDefault="00DD1C31" w:rsidP="00DD1C31">
      <w:pPr>
        <w:ind w:firstLine="0"/>
        <w:jc w:val="center"/>
        <w:rPr>
          <w:rFonts w:ascii="Times New Roman" w:hAnsi="Times New Roman" w:cs="Times New Roman"/>
          <w:b/>
          <w:bCs/>
        </w:rPr>
      </w:pPr>
      <w:r w:rsidRPr="00DD1C31">
        <w:rPr>
          <w:rFonts w:ascii="Times New Roman" w:hAnsi="Times New Roman" w:cs="Times New Roman"/>
          <w:b/>
          <w:bCs/>
        </w:rPr>
        <w:t>Review and Retrospective: Organizational Tools</w:t>
      </w:r>
    </w:p>
    <w:p w14:paraId="49E85E6F" w14:textId="77777777" w:rsidR="00DD1C31" w:rsidRPr="00DD1C31" w:rsidRDefault="00DD1C31" w:rsidP="00DD1C31">
      <w:pPr>
        <w:ind w:firstLine="0"/>
        <w:rPr>
          <w:rFonts w:ascii="Times New Roman" w:hAnsi="Times New Roman" w:cs="Times New Roman"/>
        </w:rPr>
      </w:pPr>
      <w:r>
        <w:rPr>
          <w:rFonts w:ascii="Times New Roman" w:hAnsi="Times New Roman" w:cs="Times New Roman"/>
        </w:rPr>
        <w:tab/>
      </w:r>
      <w:r w:rsidRPr="00DD1C31">
        <w:rPr>
          <w:rFonts w:ascii="Times New Roman" w:hAnsi="Times New Roman" w:cs="Times New Roman"/>
        </w:rPr>
        <w:t>A Scrum team can make the switch to Agile with the aid of several tools. JIRA and Azure DevOps were the tools used for the SNHU Travel project. Azure DevOps assisted the team by easing the shift to an Agile setting. The product backlog, user stories, and sprints were all created by the team using the tool. JIRA was used to track individual tasks and bugs. In a distributed team setting, these two tools were an excellent means of preserving transparency. We also used video conferencing software like Webex and Skype to conduct our daily standups remotely. These instruments offer a substitute for conventional information radiators. They offer an easily navigable, real-time visual depiction of the project and its activities.</w:t>
      </w:r>
    </w:p>
    <w:p w14:paraId="4969BA17" w14:textId="606B85FA" w:rsidR="00DD1C31" w:rsidRDefault="00DD1C31" w:rsidP="00DD1C31">
      <w:pPr>
        <w:ind w:firstLine="0"/>
        <w:jc w:val="center"/>
        <w:rPr>
          <w:rFonts w:ascii="Times New Roman" w:hAnsi="Times New Roman" w:cs="Times New Roman"/>
          <w:b/>
          <w:bCs/>
        </w:rPr>
      </w:pPr>
      <w:r w:rsidRPr="00DD1C31">
        <w:rPr>
          <w:rFonts w:ascii="Times New Roman" w:hAnsi="Times New Roman" w:cs="Times New Roman"/>
          <w:b/>
          <w:bCs/>
        </w:rPr>
        <w:t>Review and Retrospective: Evaluating Agile Process</w:t>
      </w:r>
    </w:p>
    <w:p w14:paraId="23282F5D" w14:textId="77777777" w:rsidR="00DD1C31" w:rsidRPr="00DD1C31" w:rsidRDefault="00DD1C31" w:rsidP="00DD1C31">
      <w:pPr>
        <w:ind w:firstLine="0"/>
        <w:rPr>
          <w:rFonts w:ascii="Times New Roman" w:hAnsi="Times New Roman" w:cs="Times New Roman"/>
        </w:rPr>
      </w:pPr>
      <w:r>
        <w:rPr>
          <w:rFonts w:ascii="Times New Roman" w:hAnsi="Times New Roman" w:cs="Times New Roman"/>
        </w:rPr>
        <w:tab/>
      </w:r>
      <w:r w:rsidRPr="00DD1C31">
        <w:rPr>
          <w:rFonts w:ascii="Times New Roman" w:hAnsi="Times New Roman" w:cs="Times New Roman"/>
        </w:rPr>
        <w:t xml:space="preserve">Agile was implemented in this project, and I believe it had some advantages as well as disadvantages. It was also challenging to forecast the SNHU Travel initiative. The project can quickly get behind schedule and over budget if the scope is not managed. Given that customer needs can change at any time in an Agile project, scope expansion is practically a given. One benefit of this unpredictability is that, even though requirements might change, the product's quality rises along with stakeholder satisfaction and involvement. </w:t>
      </w:r>
    </w:p>
    <w:p w14:paraId="07876C81" w14:textId="77777777" w:rsidR="00DD1C31" w:rsidRPr="00DD1C31" w:rsidRDefault="00DD1C31" w:rsidP="00DD1C31">
      <w:pPr>
        <w:ind w:firstLine="0"/>
        <w:rPr>
          <w:rFonts w:ascii="Times New Roman" w:hAnsi="Times New Roman" w:cs="Times New Roman"/>
        </w:rPr>
      </w:pPr>
      <w:r>
        <w:rPr>
          <w:rFonts w:ascii="Times New Roman" w:hAnsi="Times New Roman" w:cs="Times New Roman"/>
        </w:rPr>
        <w:tab/>
      </w:r>
      <w:r w:rsidRPr="00DD1C31">
        <w:rPr>
          <w:rFonts w:ascii="Times New Roman" w:hAnsi="Times New Roman" w:cs="Times New Roman"/>
        </w:rPr>
        <w:t xml:space="preserve">All things considered, I believe that the SNHU Travel project made a wise decision in implementing Agile since it provided more flexibility and transparency. Additionally, there was less </w:t>
      </w:r>
      <w:r w:rsidRPr="00DD1C31">
        <w:rPr>
          <w:rFonts w:ascii="Times New Roman" w:hAnsi="Times New Roman" w:cs="Times New Roman"/>
        </w:rPr>
        <w:lastRenderedPageBreak/>
        <w:t>chance that we would have overlooked a crucial client requirement. Ultimately, a high-caliber product was delivered, meeting the needs of the customer and the development team.</w:t>
      </w:r>
    </w:p>
    <w:p w14:paraId="03B407ED" w14:textId="77777777" w:rsidR="00DD1C31" w:rsidRPr="00DD1C31" w:rsidRDefault="00DD1C31" w:rsidP="00DD1C31">
      <w:pPr>
        <w:ind w:firstLine="0"/>
        <w:rPr>
          <w:rFonts w:ascii="Times New Roman" w:hAnsi="Times New Roman" w:cs="Times New Roman"/>
        </w:rPr>
      </w:pPr>
      <w:r>
        <w:rPr>
          <w:rFonts w:ascii="Times New Roman" w:hAnsi="Times New Roman" w:cs="Times New Roman"/>
        </w:rPr>
        <w:tab/>
      </w:r>
      <w:r w:rsidRPr="00DD1C31">
        <w:rPr>
          <w:rFonts w:ascii="Times New Roman" w:hAnsi="Times New Roman" w:cs="Times New Roman"/>
        </w:rPr>
        <w:t xml:space="preserve">To sum up, project management teams are starting to embrace Agile. But not every project is made </w:t>
      </w:r>
      <w:proofErr w:type="gramStart"/>
      <w:r w:rsidRPr="00DD1C31">
        <w:rPr>
          <w:rFonts w:ascii="Times New Roman" w:hAnsi="Times New Roman" w:cs="Times New Roman"/>
        </w:rPr>
        <w:t>equal</w:t>
      </w:r>
      <w:proofErr w:type="gramEnd"/>
      <w:r w:rsidRPr="00DD1C31">
        <w:rPr>
          <w:rFonts w:ascii="Times New Roman" w:hAnsi="Times New Roman" w:cs="Times New Roman"/>
        </w:rPr>
        <w:t xml:space="preserve">. Prior to committing to an Agile approach, it is crucial to understand the requirements. When incorporating Agile into any project, having access to essential resources can be beneficial as well. The advantages of delivering a high-caliber product that adds value, in my opinion, exceed the degree of uncertainty associated with Agile. Value-based products are essential for both customer retention and organizational stability. </w:t>
      </w:r>
    </w:p>
    <w:p w14:paraId="248709F8" w14:textId="2CA0D349" w:rsidR="00DD1C31" w:rsidRPr="00DD1C31" w:rsidRDefault="00DD1C31" w:rsidP="00DD1C31">
      <w:pPr>
        <w:ind w:firstLine="0"/>
        <w:rPr>
          <w:rFonts w:ascii="Times New Roman" w:hAnsi="Times New Roman" w:cs="Times New Roman"/>
        </w:rPr>
      </w:pPr>
    </w:p>
    <w:p w14:paraId="493C5047" w14:textId="77777777" w:rsidR="00DD1C31" w:rsidRPr="00DD1C31" w:rsidRDefault="00DD1C31" w:rsidP="00DD1C31">
      <w:pPr>
        <w:ind w:firstLine="0"/>
        <w:jc w:val="center"/>
        <w:rPr>
          <w:rFonts w:ascii="Times New Roman" w:hAnsi="Times New Roman" w:cs="Times New Roman"/>
        </w:rPr>
      </w:pPr>
    </w:p>
    <w:p w14:paraId="269B8FA1" w14:textId="77777777" w:rsidR="00DD1C31" w:rsidRPr="00DD1C31" w:rsidRDefault="00DD1C31" w:rsidP="00DD1C31">
      <w:pPr>
        <w:ind w:firstLine="0"/>
        <w:jc w:val="center"/>
        <w:rPr>
          <w:rFonts w:ascii="Times New Roman" w:hAnsi="Times New Roman" w:cs="Times New Roman"/>
        </w:rPr>
      </w:pPr>
    </w:p>
    <w:p w14:paraId="5694D14E" w14:textId="030FFC86" w:rsidR="00DD1C31" w:rsidRPr="00DD1C31" w:rsidRDefault="00DD1C31" w:rsidP="00DD1C31">
      <w:pPr>
        <w:rPr>
          <w:rFonts w:ascii="Times New Roman" w:hAnsi="Times New Roman" w:cs="Times New Roman"/>
        </w:rPr>
      </w:pPr>
    </w:p>
    <w:p w14:paraId="312D1B48" w14:textId="219750C0" w:rsidR="00DD1C31" w:rsidRDefault="00DD1C31" w:rsidP="00DD1C31">
      <w:pPr>
        <w:ind w:left="720"/>
        <w:rPr>
          <w:rFonts w:ascii="Times New Roman" w:hAnsi="Times New Roman" w:cs="Times New Roman"/>
          <w:i/>
          <w:iCs/>
        </w:rPr>
      </w:pPr>
    </w:p>
    <w:p w14:paraId="3633A1EA" w14:textId="77777777" w:rsidR="00DD1C31" w:rsidRDefault="00DD1C31" w:rsidP="00DD1C31">
      <w:pPr>
        <w:ind w:left="720"/>
        <w:rPr>
          <w:rFonts w:ascii="Times New Roman" w:hAnsi="Times New Roman" w:cs="Times New Roman"/>
          <w:i/>
          <w:iCs/>
        </w:rPr>
      </w:pPr>
    </w:p>
    <w:p w14:paraId="2097AAAF" w14:textId="28F6A95B" w:rsidR="00DD1C31" w:rsidRPr="00B520EF" w:rsidRDefault="00DD1C31" w:rsidP="00DD1C31">
      <w:pPr>
        <w:ind w:left="720"/>
        <w:rPr>
          <w:rFonts w:ascii="Times New Roman" w:hAnsi="Times New Roman" w:cs="Times New Roman"/>
          <w:i/>
          <w:iCs/>
        </w:rPr>
      </w:pPr>
    </w:p>
    <w:p w14:paraId="63D85191" w14:textId="7A579194" w:rsidR="0071258E" w:rsidRPr="0071258E" w:rsidRDefault="0071258E" w:rsidP="0071258E">
      <w:pPr>
        <w:ind w:firstLine="0"/>
        <w:rPr>
          <w:rFonts w:ascii="Times New Roman" w:hAnsi="Times New Roman" w:cs="Times New Roman"/>
          <w:sz w:val="24"/>
          <w:szCs w:val="24"/>
        </w:rPr>
      </w:pPr>
    </w:p>
    <w:p w14:paraId="254EA64F" w14:textId="554EFCF7" w:rsidR="0071258E" w:rsidRPr="0071258E" w:rsidRDefault="0071258E" w:rsidP="0071258E">
      <w:pPr>
        <w:ind w:firstLine="0"/>
        <w:rPr>
          <w:rFonts w:ascii="Times New Roman" w:hAnsi="Times New Roman" w:cs="Times New Roman"/>
          <w:b/>
          <w:bCs/>
          <w:sz w:val="24"/>
          <w:szCs w:val="24"/>
        </w:rPr>
      </w:pPr>
      <w:r>
        <w:rPr>
          <w:rFonts w:ascii="Times New Roman" w:hAnsi="Times New Roman" w:cs="Times New Roman"/>
          <w:sz w:val="24"/>
          <w:szCs w:val="24"/>
        </w:rPr>
        <w:tab/>
      </w:r>
    </w:p>
    <w:p w14:paraId="0E0C1011" w14:textId="74B2C2BE" w:rsidR="00B47E04" w:rsidRPr="00B47E04" w:rsidRDefault="00B47E04" w:rsidP="00B47E04">
      <w:pPr>
        <w:ind w:firstLine="0"/>
        <w:rPr>
          <w:rFonts w:ascii="Times New Roman" w:hAnsi="Times New Roman" w:cs="Times New Roman"/>
          <w:sz w:val="24"/>
          <w:szCs w:val="24"/>
        </w:rPr>
      </w:pPr>
    </w:p>
    <w:p w14:paraId="4B4FCAED" w14:textId="17F6B660" w:rsidR="00B47E04" w:rsidRPr="00B47E04" w:rsidRDefault="00B47E04" w:rsidP="00B47E04">
      <w:pPr>
        <w:ind w:firstLine="0"/>
        <w:rPr>
          <w:rFonts w:ascii="Times New Roman" w:hAnsi="Times New Roman" w:cs="Times New Roman"/>
          <w:sz w:val="24"/>
          <w:szCs w:val="24"/>
        </w:rPr>
      </w:pPr>
    </w:p>
    <w:p w14:paraId="78F543E5" w14:textId="08AEB1E3" w:rsidR="00B47E04" w:rsidRPr="00B47E04" w:rsidRDefault="00B47E04" w:rsidP="00B47E04">
      <w:pPr>
        <w:ind w:firstLine="0"/>
        <w:rPr>
          <w:rFonts w:ascii="Times New Roman" w:hAnsi="Times New Roman" w:cs="Times New Roman"/>
          <w:sz w:val="24"/>
          <w:szCs w:val="24"/>
        </w:rPr>
      </w:pPr>
      <w:r>
        <w:rPr>
          <w:rFonts w:ascii="Times New Roman" w:hAnsi="Times New Roman" w:cs="Times New Roman"/>
          <w:sz w:val="24"/>
          <w:szCs w:val="24"/>
        </w:rPr>
        <w:tab/>
      </w:r>
    </w:p>
    <w:p w14:paraId="7C196E2E" w14:textId="77777777" w:rsidR="00B47E04" w:rsidRDefault="00B47E04" w:rsidP="00B47E04"/>
    <w:p w14:paraId="2AA07516" w14:textId="77777777" w:rsidR="00B47E04" w:rsidRDefault="00B47E04" w:rsidP="00B47E04"/>
    <w:p w14:paraId="1D68C9F0" w14:textId="77777777" w:rsidR="00B47E04" w:rsidRDefault="00B47E04" w:rsidP="00DD1C31">
      <w:pPr>
        <w:ind w:firstLine="0"/>
      </w:pPr>
    </w:p>
    <w:p w14:paraId="0C5FC1A9" w14:textId="77777777" w:rsidR="00DD1C31" w:rsidRDefault="00DD1C31" w:rsidP="00DD1C31">
      <w:pPr>
        <w:ind w:firstLine="0"/>
      </w:pPr>
    </w:p>
    <w:p w14:paraId="20D1B1E3" w14:textId="77777777" w:rsidR="00B47E04" w:rsidRPr="00B47E04" w:rsidRDefault="00B47E04" w:rsidP="00B47E04"/>
    <w:p w14:paraId="6926D16A" w14:textId="113CAC6C" w:rsidR="00DD1C31" w:rsidRDefault="00000000" w:rsidP="00DD1C31">
      <w:pPr>
        <w:pStyle w:val="SectionTitle"/>
        <w:rPr>
          <w:rFonts w:ascii="Times New Roman" w:hAnsi="Times New Roman" w:cs="Times New Roman"/>
          <w:sz w:val="24"/>
          <w:szCs w:val="24"/>
        </w:rPr>
      </w:pPr>
      <w:sdt>
        <w:sdtPr>
          <w:rPr>
            <w:rFonts w:ascii="Times New Roman" w:hAnsi="Times New Roman" w:cs="Times New Roman"/>
            <w:sz w:val="24"/>
            <w:szCs w:val="24"/>
          </w:rPr>
          <w:id w:val="682713825"/>
          <w:placeholder>
            <w:docPart w:val="4A0E2E0B37D04154B64685E4CA38E2FF"/>
          </w:placeholder>
          <w:temporary/>
          <w:showingPlcHdr/>
          <w15:appearance w15:val="hidden"/>
        </w:sdtPr>
        <w:sdtContent>
          <w:r w:rsidR="00FA4C9E" w:rsidRPr="00DD1C31">
            <w:rPr>
              <w:rFonts w:ascii="Times New Roman" w:hAnsi="Times New Roman" w:cs="Times New Roman"/>
              <w:sz w:val="24"/>
              <w:szCs w:val="24"/>
            </w:rPr>
            <w:t>References</w:t>
          </w:r>
        </w:sdtContent>
      </w:sdt>
    </w:p>
    <w:p w14:paraId="51C49845" w14:textId="2B6CD3C4" w:rsidR="00DD1C31" w:rsidRPr="00DD1C31" w:rsidRDefault="00DD1C31" w:rsidP="00DD1C31">
      <w:pPr>
        <w:rPr>
          <w:rFonts w:ascii="Times New Roman" w:hAnsi="Times New Roman" w:cs="Times New Roman"/>
          <w:i/>
          <w:iCs/>
          <w:sz w:val="24"/>
          <w:szCs w:val="24"/>
        </w:rPr>
      </w:pPr>
      <w:r w:rsidRPr="00DD1C31">
        <w:rPr>
          <w:rFonts w:ascii="Times New Roman" w:hAnsi="Times New Roman" w:cs="Times New Roman"/>
          <w:sz w:val="24"/>
          <w:szCs w:val="24"/>
        </w:rPr>
        <w:t>Charles G. Cobb. (2015). </w:t>
      </w:r>
      <w:r w:rsidRPr="00DD1C31">
        <w:rPr>
          <w:rFonts w:ascii="Times New Roman" w:hAnsi="Times New Roman" w:cs="Times New Roman"/>
          <w:i/>
          <w:iCs/>
          <w:sz w:val="24"/>
          <w:szCs w:val="24"/>
        </w:rPr>
        <w:t>The Project Manager’s Guide to Mastering Agile: Principles and Practices for an Adaptive Approach</w:t>
      </w:r>
      <w:r w:rsidRPr="00DD1C31">
        <w:rPr>
          <w:rFonts w:ascii="Times New Roman" w:hAnsi="Times New Roman" w:cs="Times New Roman"/>
          <w:sz w:val="24"/>
          <w:szCs w:val="24"/>
        </w:rPr>
        <w:t>. Wiley.</w:t>
      </w:r>
    </w:p>
    <w:p w14:paraId="672A2E45" w14:textId="75562296" w:rsidR="00DD1C31" w:rsidRPr="00DD1C31" w:rsidRDefault="00DD1C31" w:rsidP="00DD1C31">
      <w:pPr>
        <w:ind w:firstLine="0"/>
        <w:rPr>
          <w:rFonts w:ascii="Times New Roman" w:hAnsi="Times New Roman" w:cs="Times New Roman"/>
          <w:sz w:val="24"/>
          <w:szCs w:val="24"/>
        </w:rPr>
      </w:pPr>
    </w:p>
    <w:sectPr w:rsidR="00DD1C31" w:rsidRPr="00DD1C31">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6204F" w14:textId="77777777" w:rsidR="00D13F25" w:rsidRDefault="00D13F25">
      <w:pPr>
        <w:spacing w:line="240" w:lineRule="auto"/>
      </w:pPr>
      <w:r>
        <w:separator/>
      </w:r>
    </w:p>
  </w:endnote>
  <w:endnote w:type="continuationSeparator" w:id="0">
    <w:p w14:paraId="4E8223EC" w14:textId="77777777" w:rsidR="00D13F25" w:rsidRDefault="00D13F25">
      <w:pPr>
        <w:spacing w:line="240" w:lineRule="auto"/>
      </w:pPr>
      <w:r>
        <w:continuationSeparator/>
      </w:r>
    </w:p>
  </w:endnote>
  <w:endnote w:type="continuationNotice" w:id="1">
    <w:p w14:paraId="7A705C94" w14:textId="77777777" w:rsidR="00D13F25" w:rsidRDefault="00D13F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59AF07F" w14:textId="77777777" w:rsidTr="733B038C">
      <w:tc>
        <w:tcPr>
          <w:tcW w:w="3120" w:type="dxa"/>
        </w:tcPr>
        <w:p w14:paraId="3C661EA1" w14:textId="77777777" w:rsidR="733B038C" w:rsidRDefault="733B038C" w:rsidP="733B038C">
          <w:pPr>
            <w:pStyle w:val="Header"/>
            <w:ind w:left="-115"/>
          </w:pPr>
        </w:p>
      </w:tc>
      <w:tc>
        <w:tcPr>
          <w:tcW w:w="3120" w:type="dxa"/>
        </w:tcPr>
        <w:p w14:paraId="34B1E08E" w14:textId="77777777" w:rsidR="733B038C" w:rsidRDefault="733B038C" w:rsidP="733B038C">
          <w:pPr>
            <w:pStyle w:val="Header"/>
            <w:jc w:val="center"/>
          </w:pPr>
        </w:p>
      </w:tc>
      <w:tc>
        <w:tcPr>
          <w:tcW w:w="3120" w:type="dxa"/>
        </w:tcPr>
        <w:p w14:paraId="270067CD" w14:textId="77777777" w:rsidR="733B038C" w:rsidRDefault="733B038C" w:rsidP="733B038C">
          <w:pPr>
            <w:pStyle w:val="Header"/>
            <w:ind w:right="-115"/>
            <w:jc w:val="right"/>
          </w:pPr>
        </w:p>
      </w:tc>
    </w:tr>
  </w:tbl>
  <w:p w14:paraId="34092DD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2DCB8495" w14:textId="77777777" w:rsidTr="733B038C">
      <w:tc>
        <w:tcPr>
          <w:tcW w:w="3120" w:type="dxa"/>
        </w:tcPr>
        <w:p w14:paraId="3BD1EF72" w14:textId="77777777" w:rsidR="733B038C" w:rsidRDefault="733B038C" w:rsidP="733B038C">
          <w:pPr>
            <w:pStyle w:val="Header"/>
            <w:ind w:left="-115"/>
          </w:pPr>
        </w:p>
      </w:tc>
      <w:tc>
        <w:tcPr>
          <w:tcW w:w="3120" w:type="dxa"/>
        </w:tcPr>
        <w:p w14:paraId="7FDBAC98" w14:textId="77777777" w:rsidR="733B038C" w:rsidRDefault="733B038C" w:rsidP="733B038C">
          <w:pPr>
            <w:pStyle w:val="Header"/>
            <w:jc w:val="center"/>
          </w:pPr>
        </w:p>
      </w:tc>
      <w:tc>
        <w:tcPr>
          <w:tcW w:w="3120" w:type="dxa"/>
        </w:tcPr>
        <w:p w14:paraId="29794EA9" w14:textId="77777777" w:rsidR="733B038C" w:rsidRDefault="733B038C" w:rsidP="733B038C">
          <w:pPr>
            <w:pStyle w:val="Header"/>
            <w:ind w:right="-115"/>
            <w:jc w:val="right"/>
          </w:pPr>
        </w:p>
      </w:tc>
    </w:tr>
  </w:tbl>
  <w:p w14:paraId="73AA242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C67AE" w14:textId="77777777" w:rsidR="00D13F25" w:rsidRDefault="00D13F25">
      <w:pPr>
        <w:spacing w:line="240" w:lineRule="auto"/>
      </w:pPr>
      <w:r>
        <w:separator/>
      </w:r>
    </w:p>
  </w:footnote>
  <w:footnote w:type="continuationSeparator" w:id="0">
    <w:p w14:paraId="5221114A" w14:textId="77777777" w:rsidR="00D13F25" w:rsidRDefault="00D13F25">
      <w:pPr>
        <w:spacing w:line="240" w:lineRule="auto"/>
      </w:pPr>
      <w:r>
        <w:continuationSeparator/>
      </w:r>
    </w:p>
  </w:footnote>
  <w:footnote w:type="continuationNotice" w:id="1">
    <w:p w14:paraId="148DF8ED" w14:textId="77777777" w:rsidR="00D13F25" w:rsidRDefault="00D13F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04B69302" w14:textId="77777777" w:rsidTr="008830C9">
      <w:tc>
        <w:tcPr>
          <w:tcW w:w="3120" w:type="dxa"/>
        </w:tcPr>
        <w:p w14:paraId="0C8BC03A" w14:textId="3122E853" w:rsidR="00604652" w:rsidRPr="00B47E04" w:rsidRDefault="00B47E04" w:rsidP="00604652">
          <w:pPr>
            <w:pStyle w:val="Header"/>
            <w:rPr>
              <w:rFonts w:ascii="Times New Roman" w:hAnsi="Times New Roman" w:cs="Times New Roman"/>
            </w:rPr>
          </w:pPr>
          <w:r w:rsidRPr="00B47E04">
            <w:rPr>
              <w:rFonts w:ascii="Times New Roman" w:hAnsi="Times New Roman" w:cs="Times New Roman"/>
              <w:sz w:val="24"/>
              <w:szCs w:val="24"/>
            </w:rPr>
            <w:t xml:space="preserve">SNHU Final Project: Sprint Review and Retrospective </w:t>
          </w:r>
        </w:p>
      </w:tc>
      <w:tc>
        <w:tcPr>
          <w:tcW w:w="3120" w:type="dxa"/>
        </w:tcPr>
        <w:p w14:paraId="685A25F8" w14:textId="77777777" w:rsidR="00904DBE" w:rsidRDefault="00904DBE" w:rsidP="00904DBE">
          <w:pPr>
            <w:pStyle w:val="Header"/>
            <w:jc w:val="center"/>
          </w:pPr>
        </w:p>
      </w:tc>
      <w:tc>
        <w:tcPr>
          <w:tcW w:w="3120" w:type="dxa"/>
        </w:tcPr>
        <w:p w14:paraId="656F9511" w14:textId="77777777" w:rsidR="00904DBE" w:rsidRPr="00B47E04" w:rsidRDefault="00904DBE" w:rsidP="00904DBE">
          <w:pPr>
            <w:pStyle w:val="Header"/>
            <w:ind w:right="-115"/>
            <w:jc w:val="right"/>
            <w:rPr>
              <w:rFonts w:ascii="Times New Roman" w:hAnsi="Times New Roman" w:cs="Times New Roman"/>
            </w:rPr>
          </w:pPr>
          <w:r w:rsidRPr="00B47E04">
            <w:rPr>
              <w:rFonts w:ascii="Times New Roman" w:hAnsi="Times New Roman" w:cs="Times New Roman"/>
            </w:rPr>
            <w:fldChar w:fldCharType="begin"/>
          </w:r>
          <w:r w:rsidRPr="00B47E04">
            <w:rPr>
              <w:rFonts w:ascii="Times New Roman" w:hAnsi="Times New Roman" w:cs="Times New Roman"/>
            </w:rPr>
            <w:instrText>PAGE</w:instrText>
          </w:r>
          <w:r w:rsidRPr="00B47E04">
            <w:rPr>
              <w:rFonts w:ascii="Times New Roman" w:hAnsi="Times New Roman" w:cs="Times New Roman"/>
            </w:rPr>
            <w:fldChar w:fldCharType="separate"/>
          </w:r>
          <w:r w:rsidR="00DA395D" w:rsidRPr="00B47E04">
            <w:rPr>
              <w:rFonts w:ascii="Times New Roman" w:hAnsi="Times New Roman" w:cs="Times New Roman"/>
              <w:noProof/>
            </w:rPr>
            <w:t>2</w:t>
          </w:r>
          <w:r w:rsidRPr="00B47E04">
            <w:rPr>
              <w:rFonts w:ascii="Times New Roman" w:hAnsi="Times New Roman" w:cs="Times New Roman"/>
            </w:rPr>
            <w:fldChar w:fldCharType="end"/>
          </w:r>
        </w:p>
      </w:tc>
    </w:tr>
  </w:tbl>
  <w:p w14:paraId="6B32616E"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97A6AA6" w14:textId="77777777" w:rsidTr="00FD478C">
      <w:tc>
        <w:tcPr>
          <w:tcW w:w="3120" w:type="dxa"/>
        </w:tcPr>
        <w:p w14:paraId="6D111B7D" w14:textId="2772F21E" w:rsidR="733B038C" w:rsidRPr="00B47E04" w:rsidRDefault="00B47E04" w:rsidP="00FD478C">
          <w:pPr>
            <w:pStyle w:val="Header"/>
            <w:rPr>
              <w:rFonts w:ascii="Times New Roman" w:hAnsi="Times New Roman" w:cs="Times New Roman"/>
              <w:sz w:val="24"/>
              <w:szCs w:val="24"/>
            </w:rPr>
          </w:pPr>
          <w:r>
            <w:rPr>
              <w:rFonts w:ascii="Times New Roman" w:hAnsi="Times New Roman" w:cs="Times New Roman"/>
              <w:sz w:val="24"/>
              <w:szCs w:val="24"/>
            </w:rPr>
            <w:t>SNHU Final Project: Sprint Review and Retrospective</w:t>
          </w:r>
        </w:p>
      </w:tc>
      <w:tc>
        <w:tcPr>
          <w:tcW w:w="3120" w:type="dxa"/>
        </w:tcPr>
        <w:p w14:paraId="445870EA" w14:textId="65BCB0E8" w:rsidR="733B038C" w:rsidRDefault="733B038C" w:rsidP="733B038C">
          <w:pPr>
            <w:pStyle w:val="Header"/>
            <w:jc w:val="center"/>
          </w:pPr>
        </w:p>
      </w:tc>
      <w:tc>
        <w:tcPr>
          <w:tcW w:w="3120" w:type="dxa"/>
        </w:tcPr>
        <w:p w14:paraId="0FF08712" w14:textId="77777777" w:rsidR="733B038C" w:rsidRDefault="733B038C" w:rsidP="733B038C">
          <w:pPr>
            <w:pStyle w:val="Header"/>
            <w:ind w:right="-115"/>
            <w:jc w:val="right"/>
          </w:pPr>
        </w:p>
      </w:tc>
    </w:tr>
  </w:tbl>
  <w:p w14:paraId="085A231F"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04"/>
    <w:rsid w:val="002C3BE4"/>
    <w:rsid w:val="002F7E04"/>
    <w:rsid w:val="00355357"/>
    <w:rsid w:val="00371BD9"/>
    <w:rsid w:val="0042207D"/>
    <w:rsid w:val="004C683E"/>
    <w:rsid w:val="00500997"/>
    <w:rsid w:val="00530EF3"/>
    <w:rsid w:val="005936DA"/>
    <w:rsid w:val="00604652"/>
    <w:rsid w:val="006C101C"/>
    <w:rsid w:val="006F4709"/>
    <w:rsid w:val="00702B81"/>
    <w:rsid w:val="0071258E"/>
    <w:rsid w:val="00727711"/>
    <w:rsid w:val="0074264E"/>
    <w:rsid w:val="00796468"/>
    <w:rsid w:val="007D4A2B"/>
    <w:rsid w:val="007E2D6A"/>
    <w:rsid w:val="008078FA"/>
    <w:rsid w:val="00823731"/>
    <w:rsid w:val="00904DBE"/>
    <w:rsid w:val="00A75901"/>
    <w:rsid w:val="00B47E04"/>
    <w:rsid w:val="00B5233A"/>
    <w:rsid w:val="00BA6612"/>
    <w:rsid w:val="00C26C30"/>
    <w:rsid w:val="00CA1E31"/>
    <w:rsid w:val="00CD7F50"/>
    <w:rsid w:val="00D13F25"/>
    <w:rsid w:val="00DA395D"/>
    <w:rsid w:val="00DD1C31"/>
    <w:rsid w:val="00DF1ADF"/>
    <w:rsid w:val="00DF3215"/>
    <w:rsid w:val="00E078FD"/>
    <w:rsid w:val="00E23707"/>
    <w:rsid w:val="00E879E7"/>
    <w:rsid w:val="00F43ACD"/>
    <w:rsid w:val="00F60E52"/>
    <w:rsid w:val="00F941E8"/>
    <w:rsid w:val="00FA4C9E"/>
    <w:rsid w:val="00FD478C"/>
    <w:rsid w:val="00FE1CF6"/>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3A1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58E"/>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2009">
      <w:bodyDiv w:val="1"/>
      <w:marLeft w:val="0"/>
      <w:marRight w:val="0"/>
      <w:marTop w:val="0"/>
      <w:marBottom w:val="0"/>
      <w:divBdr>
        <w:top w:val="none" w:sz="0" w:space="0" w:color="auto"/>
        <w:left w:val="none" w:sz="0" w:space="0" w:color="auto"/>
        <w:bottom w:val="none" w:sz="0" w:space="0" w:color="auto"/>
        <w:right w:val="none" w:sz="0" w:space="0" w:color="auto"/>
      </w:divBdr>
    </w:div>
    <w:div w:id="71394498">
      <w:bodyDiv w:val="1"/>
      <w:marLeft w:val="0"/>
      <w:marRight w:val="0"/>
      <w:marTop w:val="0"/>
      <w:marBottom w:val="0"/>
      <w:divBdr>
        <w:top w:val="none" w:sz="0" w:space="0" w:color="auto"/>
        <w:left w:val="none" w:sz="0" w:space="0" w:color="auto"/>
        <w:bottom w:val="none" w:sz="0" w:space="0" w:color="auto"/>
        <w:right w:val="none" w:sz="0" w:space="0" w:color="auto"/>
      </w:divBdr>
    </w:div>
    <w:div w:id="109907590">
      <w:bodyDiv w:val="1"/>
      <w:marLeft w:val="0"/>
      <w:marRight w:val="0"/>
      <w:marTop w:val="0"/>
      <w:marBottom w:val="0"/>
      <w:divBdr>
        <w:top w:val="none" w:sz="0" w:space="0" w:color="auto"/>
        <w:left w:val="none" w:sz="0" w:space="0" w:color="auto"/>
        <w:bottom w:val="none" w:sz="0" w:space="0" w:color="auto"/>
        <w:right w:val="none" w:sz="0" w:space="0" w:color="auto"/>
      </w:divBdr>
    </w:div>
    <w:div w:id="144975189">
      <w:bodyDiv w:val="1"/>
      <w:marLeft w:val="0"/>
      <w:marRight w:val="0"/>
      <w:marTop w:val="0"/>
      <w:marBottom w:val="0"/>
      <w:divBdr>
        <w:top w:val="none" w:sz="0" w:space="0" w:color="auto"/>
        <w:left w:val="none" w:sz="0" w:space="0" w:color="auto"/>
        <w:bottom w:val="none" w:sz="0" w:space="0" w:color="auto"/>
        <w:right w:val="none" w:sz="0" w:space="0" w:color="auto"/>
      </w:divBdr>
    </w:div>
    <w:div w:id="194194963">
      <w:bodyDiv w:val="1"/>
      <w:marLeft w:val="0"/>
      <w:marRight w:val="0"/>
      <w:marTop w:val="0"/>
      <w:marBottom w:val="0"/>
      <w:divBdr>
        <w:top w:val="none" w:sz="0" w:space="0" w:color="auto"/>
        <w:left w:val="none" w:sz="0" w:space="0" w:color="auto"/>
        <w:bottom w:val="none" w:sz="0" w:space="0" w:color="auto"/>
        <w:right w:val="none" w:sz="0" w:space="0" w:color="auto"/>
      </w:divBdr>
    </w:div>
    <w:div w:id="375012394">
      <w:bodyDiv w:val="1"/>
      <w:marLeft w:val="0"/>
      <w:marRight w:val="0"/>
      <w:marTop w:val="0"/>
      <w:marBottom w:val="0"/>
      <w:divBdr>
        <w:top w:val="none" w:sz="0" w:space="0" w:color="auto"/>
        <w:left w:val="none" w:sz="0" w:space="0" w:color="auto"/>
        <w:bottom w:val="none" w:sz="0" w:space="0" w:color="auto"/>
        <w:right w:val="none" w:sz="0" w:space="0" w:color="auto"/>
      </w:divBdr>
    </w:div>
    <w:div w:id="559445518">
      <w:bodyDiv w:val="1"/>
      <w:marLeft w:val="0"/>
      <w:marRight w:val="0"/>
      <w:marTop w:val="0"/>
      <w:marBottom w:val="0"/>
      <w:divBdr>
        <w:top w:val="none" w:sz="0" w:space="0" w:color="auto"/>
        <w:left w:val="none" w:sz="0" w:space="0" w:color="auto"/>
        <w:bottom w:val="none" w:sz="0" w:space="0" w:color="auto"/>
        <w:right w:val="none" w:sz="0" w:space="0" w:color="auto"/>
      </w:divBdr>
    </w:div>
    <w:div w:id="577403375">
      <w:bodyDiv w:val="1"/>
      <w:marLeft w:val="0"/>
      <w:marRight w:val="0"/>
      <w:marTop w:val="0"/>
      <w:marBottom w:val="0"/>
      <w:divBdr>
        <w:top w:val="none" w:sz="0" w:space="0" w:color="auto"/>
        <w:left w:val="none" w:sz="0" w:space="0" w:color="auto"/>
        <w:bottom w:val="none" w:sz="0" w:space="0" w:color="auto"/>
        <w:right w:val="none" w:sz="0" w:space="0" w:color="auto"/>
      </w:divBdr>
    </w:div>
    <w:div w:id="641498794">
      <w:bodyDiv w:val="1"/>
      <w:marLeft w:val="0"/>
      <w:marRight w:val="0"/>
      <w:marTop w:val="0"/>
      <w:marBottom w:val="0"/>
      <w:divBdr>
        <w:top w:val="none" w:sz="0" w:space="0" w:color="auto"/>
        <w:left w:val="none" w:sz="0" w:space="0" w:color="auto"/>
        <w:bottom w:val="none" w:sz="0" w:space="0" w:color="auto"/>
        <w:right w:val="none" w:sz="0" w:space="0" w:color="auto"/>
      </w:divBdr>
    </w:div>
    <w:div w:id="709577932">
      <w:bodyDiv w:val="1"/>
      <w:marLeft w:val="0"/>
      <w:marRight w:val="0"/>
      <w:marTop w:val="0"/>
      <w:marBottom w:val="0"/>
      <w:divBdr>
        <w:top w:val="none" w:sz="0" w:space="0" w:color="auto"/>
        <w:left w:val="none" w:sz="0" w:space="0" w:color="auto"/>
        <w:bottom w:val="none" w:sz="0" w:space="0" w:color="auto"/>
        <w:right w:val="none" w:sz="0" w:space="0" w:color="auto"/>
      </w:divBdr>
    </w:div>
    <w:div w:id="796920392">
      <w:bodyDiv w:val="1"/>
      <w:marLeft w:val="0"/>
      <w:marRight w:val="0"/>
      <w:marTop w:val="0"/>
      <w:marBottom w:val="0"/>
      <w:divBdr>
        <w:top w:val="none" w:sz="0" w:space="0" w:color="auto"/>
        <w:left w:val="none" w:sz="0" w:space="0" w:color="auto"/>
        <w:bottom w:val="none" w:sz="0" w:space="0" w:color="auto"/>
        <w:right w:val="none" w:sz="0" w:space="0" w:color="auto"/>
      </w:divBdr>
    </w:div>
    <w:div w:id="821241889">
      <w:bodyDiv w:val="1"/>
      <w:marLeft w:val="0"/>
      <w:marRight w:val="0"/>
      <w:marTop w:val="0"/>
      <w:marBottom w:val="0"/>
      <w:divBdr>
        <w:top w:val="none" w:sz="0" w:space="0" w:color="auto"/>
        <w:left w:val="none" w:sz="0" w:space="0" w:color="auto"/>
        <w:bottom w:val="none" w:sz="0" w:space="0" w:color="auto"/>
        <w:right w:val="none" w:sz="0" w:space="0" w:color="auto"/>
      </w:divBdr>
    </w:div>
    <w:div w:id="864249394">
      <w:bodyDiv w:val="1"/>
      <w:marLeft w:val="0"/>
      <w:marRight w:val="0"/>
      <w:marTop w:val="0"/>
      <w:marBottom w:val="0"/>
      <w:divBdr>
        <w:top w:val="none" w:sz="0" w:space="0" w:color="auto"/>
        <w:left w:val="none" w:sz="0" w:space="0" w:color="auto"/>
        <w:bottom w:val="none" w:sz="0" w:space="0" w:color="auto"/>
        <w:right w:val="none" w:sz="0" w:space="0" w:color="auto"/>
      </w:divBdr>
    </w:div>
    <w:div w:id="926769926">
      <w:bodyDiv w:val="1"/>
      <w:marLeft w:val="0"/>
      <w:marRight w:val="0"/>
      <w:marTop w:val="0"/>
      <w:marBottom w:val="0"/>
      <w:divBdr>
        <w:top w:val="none" w:sz="0" w:space="0" w:color="auto"/>
        <w:left w:val="none" w:sz="0" w:space="0" w:color="auto"/>
        <w:bottom w:val="none" w:sz="0" w:space="0" w:color="auto"/>
        <w:right w:val="none" w:sz="0" w:space="0" w:color="auto"/>
      </w:divBdr>
    </w:div>
    <w:div w:id="970357673">
      <w:bodyDiv w:val="1"/>
      <w:marLeft w:val="0"/>
      <w:marRight w:val="0"/>
      <w:marTop w:val="0"/>
      <w:marBottom w:val="0"/>
      <w:divBdr>
        <w:top w:val="none" w:sz="0" w:space="0" w:color="auto"/>
        <w:left w:val="none" w:sz="0" w:space="0" w:color="auto"/>
        <w:bottom w:val="none" w:sz="0" w:space="0" w:color="auto"/>
        <w:right w:val="none" w:sz="0" w:space="0" w:color="auto"/>
      </w:divBdr>
    </w:div>
    <w:div w:id="992871266">
      <w:bodyDiv w:val="1"/>
      <w:marLeft w:val="0"/>
      <w:marRight w:val="0"/>
      <w:marTop w:val="0"/>
      <w:marBottom w:val="0"/>
      <w:divBdr>
        <w:top w:val="none" w:sz="0" w:space="0" w:color="auto"/>
        <w:left w:val="none" w:sz="0" w:space="0" w:color="auto"/>
        <w:bottom w:val="none" w:sz="0" w:space="0" w:color="auto"/>
        <w:right w:val="none" w:sz="0" w:space="0" w:color="auto"/>
      </w:divBdr>
    </w:div>
    <w:div w:id="1016924584">
      <w:bodyDiv w:val="1"/>
      <w:marLeft w:val="0"/>
      <w:marRight w:val="0"/>
      <w:marTop w:val="0"/>
      <w:marBottom w:val="0"/>
      <w:divBdr>
        <w:top w:val="none" w:sz="0" w:space="0" w:color="auto"/>
        <w:left w:val="none" w:sz="0" w:space="0" w:color="auto"/>
        <w:bottom w:val="none" w:sz="0" w:space="0" w:color="auto"/>
        <w:right w:val="none" w:sz="0" w:space="0" w:color="auto"/>
      </w:divBdr>
    </w:div>
    <w:div w:id="1062488060">
      <w:bodyDiv w:val="1"/>
      <w:marLeft w:val="0"/>
      <w:marRight w:val="0"/>
      <w:marTop w:val="0"/>
      <w:marBottom w:val="0"/>
      <w:divBdr>
        <w:top w:val="none" w:sz="0" w:space="0" w:color="auto"/>
        <w:left w:val="none" w:sz="0" w:space="0" w:color="auto"/>
        <w:bottom w:val="none" w:sz="0" w:space="0" w:color="auto"/>
        <w:right w:val="none" w:sz="0" w:space="0" w:color="auto"/>
      </w:divBdr>
    </w:div>
    <w:div w:id="1102066650">
      <w:bodyDiv w:val="1"/>
      <w:marLeft w:val="0"/>
      <w:marRight w:val="0"/>
      <w:marTop w:val="0"/>
      <w:marBottom w:val="0"/>
      <w:divBdr>
        <w:top w:val="none" w:sz="0" w:space="0" w:color="auto"/>
        <w:left w:val="none" w:sz="0" w:space="0" w:color="auto"/>
        <w:bottom w:val="none" w:sz="0" w:space="0" w:color="auto"/>
        <w:right w:val="none" w:sz="0" w:space="0" w:color="auto"/>
      </w:divBdr>
    </w:div>
    <w:div w:id="1177576432">
      <w:bodyDiv w:val="1"/>
      <w:marLeft w:val="0"/>
      <w:marRight w:val="0"/>
      <w:marTop w:val="0"/>
      <w:marBottom w:val="0"/>
      <w:divBdr>
        <w:top w:val="none" w:sz="0" w:space="0" w:color="auto"/>
        <w:left w:val="none" w:sz="0" w:space="0" w:color="auto"/>
        <w:bottom w:val="none" w:sz="0" w:space="0" w:color="auto"/>
        <w:right w:val="none" w:sz="0" w:space="0" w:color="auto"/>
      </w:divBdr>
    </w:div>
    <w:div w:id="1279752063">
      <w:bodyDiv w:val="1"/>
      <w:marLeft w:val="0"/>
      <w:marRight w:val="0"/>
      <w:marTop w:val="0"/>
      <w:marBottom w:val="0"/>
      <w:divBdr>
        <w:top w:val="none" w:sz="0" w:space="0" w:color="auto"/>
        <w:left w:val="none" w:sz="0" w:space="0" w:color="auto"/>
        <w:bottom w:val="none" w:sz="0" w:space="0" w:color="auto"/>
        <w:right w:val="none" w:sz="0" w:space="0" w:color="auto"/>
      </w:divBdr>
    </w:div>
    <w:div w:id="1430084587">
      <w:bodyDiv w:val="1"/>
      <w:marLeft w:val="0"/>
      <w:marRight w:val="0"/>
      <w:marTop w:val="0"/>
      <w:marBottom w:val="0"/>
      <w:divBdr>
        <w:top w:val="none" w:sz="0" w:space="0" w:color="auto"/>
        <w:left w:val="none" w:sz="0" w:space="0" w:color="auto"/>
        <w:bottom w:val="none" w:sz="0" w:space="0" w:color="auto"/>
        <w:right w:val="none" w:sz="0" w:space="0" w:color="auto"/>
      </w:divBdr>
    </w:div>
    <w:div w:id="1472406249">
      <w:bodyDiv w:val="1"/>
      <w:marLeft w:val="0"/>
      <w:marRight w:val="0"/>
      <w:marTop w:val="0"/>
      <w:marBottom w:val="0"/>
      <w:divBdr>
        <w:top w:val="none" w:sz="0" w:space="0" w:color="auto"/>
        <w:left w:val="none" w:sz="0" w:space="0" w:color="auto"/>
        <w:bottom w:val="none" w:sz="0" w:space="0" w:color="auto"/>
        <w:right w:val="none" w:sz="0" w:space="0" w:color="auto"/>
      </w:divBdr>
    </w:div>
    <w:div w:id="1560820513">
      <w:bodyDiv w:val="1"/>
      <w:marLeft w:val="0"/>
      <w:marRight w:val="0"/>
      <w:marTop w:val="0"/>
      <w:marBottom w:val="0"/>
      <w:divBdr>
        <w:top w:val="none" w:sz="0" w:space="0" w:color="auto"/>
        <w:left w:val="none" w:sz="0" w:space="0" w:color="auto"/>
        <w:bottom w:val="none" w:sz="0" w:space="0" w:color="auto"/>
        <w:right w:val="none" w:sz="0" w:space="0" w:color="auto"/>
      </w:divBdr>
    </w:div>
    <w:div w:id="1563562173">
      <w:bodyDiv w:val="1"/>
      <w:marLeft w:val="0"/>
      <w:marRight w:val="0"/>
      <w:marTop w:val="0"/>
      <w:marBottom w:val="0"/>
      <w:divBdr>
        <w:top w:val="none" w:sz="0" w:space="0" w:color="auto"/>
        <w:left w:val="none" w:sz="0" w:space="0" w:color="auto"/>
        <w:bottom w:val="none" w:sz="0" w:space="0" w:color="auto"/>
        <w:right w:val="none" w:sz="0" w:space="0" w:color="auto"/>
      </w:divBdr>
    </w:div>
    <w:div w:id="192868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sga\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A0E2E0B37D04154B64685E4CA38E2FF"/>
        <w:category>
          <w:name w:val="General"/>
          <w:gallery w:val="placeholder"/>
        </w:category>
        <w:types>
          <w:type w:val="bbPlcHdr"/>
        </w:types>
        <w:behaviors>
          <w:behavior w:val="content"/>
        </w:behaviors>
        <w:guid w:val="{5CEB9173-2484-4F5D-BFCC-B3A788A195F1}"/>
      </w:docPartPr>
      <w:docPartBody>
        <w:p w:rsidR="00000000" w:rsidRDefault="00000000">
          <w:pPr>
            <w:pStyle w:val="4A0E2E0B37D04154B64685E4CA38E2FF"/>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D4"/>
    <w:rsid w:val="00A8693C"/>
    <w:rsid w:val="00DF53D4"/>
    <w:rsid w:val="00FE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7697A11DD6402695E81123AF2548D2">
    <w:name w:val="4A7697A11DD6402695E81123AF2548D2"/>
  </w:style>
  <w:style w:type="paragraph" w:customStyle="1" w:styleId="74CC648B8F514CE9A8F1C5BEBD85A2F1">
    <w:name w:val="74CC648B8F514CE9A8F1C5BEBD85A2F1"/>
  </w:style>
  <w:style w:type="paragraph" w:customStyle="1" w:styleId="8666A35D06244F7BB22D2FD18D077BE6">
    <w:name w:val="8666A35D06244F7BB22D2FD18D077BE6"/>
  </w:style>
  <w:style w:type="paragraph" w:customStyle="1" w:styleId="9DC7BA8E06794E179C9BABF910332138">
    <w:name w:val="9DC7BA8E06794E179C9BABF910332138"/>
  </w:style>
  <w:style w:type="paragraph" w:customStyle="1" w:styleId="F48DA0D1EF3E47A4B39AA3BCC93B5C37">
    <w:name w:val="F48DA0D1EF3E47A4B39AA3BCC93B5C37"/>
  </w:style>
  <w:style w:type="paragraph" w:customStyle="1" w:styleId="A7B38348E56E4B7AB28BF5AAF7D0638F">
    <w:name w:val="A7B38348E56E4B7AB28BF5AAF7D0638F"/>
  </w:style>
  <w:style w:type="paragraph" w:customStyle="1" w:styleId="58AF17A5F26046ECA08363803BD7366D">
    <w:name w:val="58AF17A5F26046ECA08363803BD7366D"/>
  </w:style>
  <w:style w:type="paragraph" w:customStyle="1" w:styleId="36A1F8EAB8244243A5A2EDB0994F9E2D">
    <w:name w:val="36A1F8EAB8244243A5A2EDB0994F9E2D"/>
  </w:style>
  <w:style w:type="paragraph" w:customStyle="1" w:styleId="B7C75A7645024E7DA7FDF9AE60E7692D">
    <w:name w:val="B7C75A7645024E7DA7FDF9AE60E7692D"/>
  </w:style>
  <w:style w:type="paragraph" w:customStyle="1" w:styleId="223B5CA034DE4D60BB516ADFB4323D6D">
    <w:name w:val="223B5CA034DE4D60BB516ADFB4323D6D"/>
  </w:style>
  <w:style w:type="character" w:styleId="Strong">
    <w:name w:val="Strong"/>
    <w:basedOn w:val="DefaultParagraphFont"/>
    <w:uiPriority w:val="22"/>
    <w:qFormat/>
    <w:rPr>
      <w:b/>
      <w:bCs/>
    </w:rPr>
  </w:style>
  <w:style w:type="paragraph" w:customStyle="1" w:styleId="DAE69072CDD54C3594EF6A44DEC173EE">
    <w:name w:val="DAE69072CDD54C3594EF6A44DEC173EE"/>
  </w:style>
  <w:style w:type="character" w:styleId="Emphasis">
    <w:name w:val="Emphasis"/>
    <w:basedOn w:val="DefaultParagraphFont"/>
    <w:uiPriority w:val="20"/>
    <w:qFormat/>
    <w:rPr>
      <w:i/>
      <w:iCs/>
    </w:rPr>
  </w:style>
  <w:style w:type="paragraph" w:customStyle="1" w:styleId="48DF470EADCF47BF984A506AE3632AC9">
    <w:name w:val="48DF470EADCF47BF984A506AE3632AC9"/>
  </w:style>
  <w:style w:type="paragraph" w:customStyle="1" w:styleId="2C02F10DEAE44B6380E76965E1B109E4">
    <w:name w:val="2C02F10DEAE44B6380E76965E1B109E4"/>
  </w:style>
  <w:style w:type="paragraph" w:customStyle="1" w:styleId="92B30E25561D43C697EE7E942A1E2195">
    <w:name w:val="92B30E25561D43C697EE7E942A1E2195"/>
  </w:style>
  <w:style w:type="paragraph" w:customStyle="1" w:styleId="477765884ED540F1A0ABA153C69C0266">
    <w:name w:val="477765884ED540F1A0ABA153C69C0266"/>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09C7892BCF4845CFA1A1F798639EF3B2">
    <w:name w:val="09C7892BCF4845CFA1A1F798639EF3B2"/>
  </w:style>
  <w:style w:type="paragraph" w:customStyle="1" w:styleId="0C7B6635A6D24317A6A96EE1681FE8CA">
    <w:name w:val="0C7B6635A6D24317A6A96EE1681FE8CA"/>
  </w:style>
  <w:style w:type="paragraph" w:customStyle="1" w:styleId="24732B0B67734EEF9DA1D356D7407ED2">
    <w:name w:val="24732B0B67734EEF9DA1D356D7407ED2"/>
  </w:style>
  <w:style w:type="paragraph" w:customStyle="1" w:styleId="69630C01B41A4559B3F2196020054DA5">
    <w:name w:val="69630C01B41A4559B3F2196020054DA5"/>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0E29CE653271470AA05ED98DE2877169">
    <w:name w:val="0E29CE653271470AA05ED98DE2877169"/>
  </w:style>
  <w:style w:type="paragraph" w:customStyle="1" w:styleId="1FCC65712FD44609945D88E87D8A2533">
    <w:name w:val="1FCC65712FD44609945D88E87D8A2533"/>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B1122D305F914EC5B7BC4DFA80C70E2E">
    <w:name w:val="B1122D305F914EC5B7BC4DFA80C70E2E"/>
  </w:style>
  <w:style w:type="paragraph" w:customStyle="1" w:styleId="C298D7AD8A1643FAB6E5F2D5FF5DD11B">
    <w:name w:val="C298D7AD8A1643FAB6E5F2D5FF5DD11B"/>
  </w:style>
  <w:style w:type="paragraph" w:customStyle="1" w:styleId="3C7614A650FE426BBBFB991ED029E2A4">
    <w:name w:val="3C7614A650FE426BBBFB991ED029E2A4"/>
  </w:style>
  <w:style w:type="paragraph" w:customStyle="1" w:styleId="C1B82DD435D04B6287F217431D5ABE37">
    <w:name w:val="C1B82DD435D04B6287F217431D5ABE37"/>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1C3523AA7F6146948B5A92ACE9EEB8E7">
    <w:name w:val="1C3523AA7F6146948B5A92ACE9EEB8E7"/>
  </w:style>
  <w:style w:type="paragraph" w:customStyle="1" w:styleId="752A599FA5B64CAC9E4E79282B232073">
    <w:name w:val="752A599FA5B64CAC9E4E79282B232073"/>
  </w:style>
  <w:style w:type="paragraph" w:customStyle="1" w:styleId="4A0E2E0B37D04154B64685E4CA38E2FF">
    <w:name w:val="4A0E2E0B37D04154B64685E4CA38E2FF"/>
  </w:style>
  <w:style w:type="paragraph" w:customStyle="1" w:styleId="A062E659295F4249A7F0DC6116ACD4C7">
    <w:name w:val="A062E659295F4249A7F0DC6116ACD4C7"/>
  </w:style>
  <w:style w:type="paragraph" w:customStyle="1" w:styleId="709504903E45410EB2E4150B4041577C">
    <w:name w:val="709504903E45410EB2E4150B4041577C"/>
  </w:style>
  <w:style w:type="paragraph" w:customStyle="1" w:styleId="5AD440891B5845D4B50F6C835876E071">
    <w:name w:val="5AD440891B5845D4B50F6C835876E071"/>
  </w:style>
  <w:style w:type="paragraph" w:customStyle="1" w:styleId="969D56A71C1B49308AB39E5F74DA2C15">
    <w:name w:val="969D56A71C1B49308AB39E5F74DA2C15"/>
  </w:style>
  <w:style w:type="paragraph" w:customStyle="1" w:styleId="FD442067D6564415A3338DDD9C500EF9">
    <w:name w:val="FD442067D6564415A3338DDD9C500EF9"/>
  </w:style>
  <w:style w:type="paragraph" w:customStyle="1" w:styleId="5A160C7CB3974CBF8C2A1D7BDB718D70">
    <w:name w:val="5A160C7CB3974CBF8C2A1D7BDB718D70"/>
  </w:style>
  <w:style w:type="paragraph" w:customStyle="1" w:styleId="D705807EC0654D9C81F785ACA929C24A">
    <w:name w:val="D705807EC0654D9C81F785ACA929C24A"/>
  </w:style>
  <w:style w:type="paragraph" w:customStyle="1" w:styleId="9EEB8D679D3F4AADB7A3A9F6211BB497">
    <w:name w:val="9EEB8D679D3F4AADB7A3A9F6211BB497"/>
  </w:style>
  <w:style w:type="paragraph" w:customStyle="1" w:styleId="054B858FD69D46328BA1B947BCAEC6CD">
    <w:name w:val="054B858FD69D46328BA1B947BCAEC6CD"/>
  </w:style>
  <w:style w:type="paragraph" w:customStyle="1" w:styleId="D96E1CC84BFA41638156CDFF3E7D0477">
    <w:name w:val="D96E1CC84BFA41638156CDFF3E7D0477"/>
  </w:style>
  <w:style w:type="paragraph" w:customStyle="1" w:styleId="5259AC55F81244A78FCF0604F4280C95">
    <w:name w:val="5259AC55F81244A78FCF0604F4280C95"/>
  </w:style>
  <w:style w:type="paragraph" w:customStyle="1" w:styleId="8789EFB8B7DF4AE4A49DF4CD007605A1">
    <w:name w:val="8789EFB8B7DF4AE4A49DF4CD007605A1"/>
  </w:style>
  <w:style w:type="paragraph" w:customStyle="1" w:styleId="82BC66B46C3E4B7B88E648829C551A8C">
    <w:name w:val="82BC66B46C3E4B7B88E648829C551A8C"/>
  </w:style>
  <w:style w:type="paragraph" w:customStyle="1" w:styleId="3740451C047D4943928C75C4DB7118DA">
    <w:name w:val="3740451C047D4943928C75C4DB7118DA"/>
  </w:style>
  <w:style w:type="paragraph" w:customStyle="1" w:styleId="3CEF81497109428DB8E8B9E5F22E683F">
    <w:name w:val="3CEF81497109428DB8E8B9E5F22E683F"/>
  </w:style>
  <w:style w:type="paragraph" w:customStyle="1" w:styleId="99A473FFD7454A5AA5B10AC883F92C2E">
    <w:name w:val="99A473FFD7454A5AA5B10AC883F92C2E"/>
  </w:style>
  <w:style w:type="paragraph" w:customStyle="1" w:styleId="C331AF7D067D46DC9ECBCE58086C2E3F">
    <w:name w:val="C331AF7D067D46DC9ECBCE58086C2E3F"/>
  </w:style>
  <w:style w:type="paragraph" w:customStyle="1" w:styleId="B8A1904C15F9434BBB03079AD0068CB3">
    <w:name w:val="B8A1904C15F9434BBB03079AD0068CB3"/>
  </w:style>
  <w:style w:type="paragraph" w:customStyle="1" w:styleId="6F8E0B30DE4849EF8245FC83405DAC3F">
    <w:name w:val="6F8E0B30DE4849EF8245FC83405DAC3F"/>
  </w:style>
  <w:style w:type="paragraph" w:customStyle="1" w:styleId="A1EE01F3BCD44DD4BAC34D68B7CCDD05">
    <w:name w:val="A1EE01F3BCD44DD4BAC34D68B7CCDD05"/>
  </w:style>
  <w:style w:type="paragraph" w:customStyle="1" w:styleId="844F1F7C86C64ACABC4255B5420901E5">
    <w:name w:val="844F1F7C86C64ACABC4255B5420901E5"/>
  </w:style>
  <w:style w:type="paragraph" w:customStyle="1" w:styleId="FB6CF81E303243BD857A2BC06A547133">
    <w:name w:val="FB6CF81E303243BD857A2BC06A547133"/>
  </w:style>
  <w:style w:type="paragraph" w:customStyle="1" w:styleId="3CDB0FFCA8F847BFACDFFFD88FFA6FAC">
    <w:name w:val="3CDB0FFCA8F847BFACDFFFD88FFA6FAC"/>
  </w:style>
  <w:style w:type="paragraph" w:customStyle="1" w:styleId="587200ECBBB34F379B3C560D6E2015CC">
    <w:name w:val="587200ECBBB34F379B3C560D6E2015CC"/>
  </w:style>
  <w:style w:type="paragraph" w:customStyle="1" w:styleId="C74314DD78C2459DA3707ED51AD2E792">
    <w:name w:val="C74314DD78C2459DA3707ED51AD2E792"/>
  </w:style>
  <w:style w:type="paragraph" w:customStyle="1" w:styleId="627C9584D996402FA6E10DC2ECC9943F">
    <w:name w:val="627C9584D996402FA6E10DC2ECC9943F"/>
  </w:style>
  <w:style w:type="paragraph" w:customStyle="1" w:styleId="84690D59E9AE47BAB795992B926CC374">
    <w:name w:val="84690D59E9AE47BAB795992B926CC374"/>
  </w:style>
  <w:style w:type="paragraph" w:customStyle="1" w:styleId="5780E086AEE5480B9ECB859D7B6BBB0F">
    <w:name w:val="5780E086AEE5480B9ECB859D7B6BBB0F"/>
  </w:style>
  <w:style w:type="paragraph" w:customStyle="1" w:styleId="9A9FBEA2FE0C4E47BEB49ED20DACA2FF">
    <w:name w:val="9A9FBEA2FE0C4E47BEB49ED20DACA2FF"/>
  </w:style>
  <w:style w:type="paragraph" w:customStyle="1" w:styleId="1E0BB802FB4E4B8988FEBAC21C34A6B5">
    <w:name w:val="1E0BB802FB4E4B8988FEBAC21C34A6B5"/>
  </w:style>
  <w:style w:type="paragraph" w:customStyle="1" w:styleId="3B45CE5716A247AE9641E3D2C4C1EF1D">
    <w:name w:val="3B45CE5716A247AE9641E3D2C4C1EF1D"/>
  </w:style>
  <w:style w:type="paragraph" w:customStyle="1" w:styleId="EC9EC81AC99E4E8EB041A83A4825C406">
    <w:name w:val="EC9EC81AC99E4E8EB041A83A4825C406"/>
  </w:style>
  <w:style w:type="paragraph" w:customStyle="1" w:styleId="C59FD80C30A149678ECCF74BE6F45E2C">
    <w:name w:val="C59FD80C30A149678ECCF74BE6F45E2C"/>
  </w:style>
  <w:style w:type="paragraph" w:customStyle="1" w:styleId="8237708C75164E01B2067E091F1FBC2D">
    <w:name w:val="8237708C75164E01B2067E091F1FBC2D"/>
  </w:style>
  <w:style w:type="paragraph" w:customStyle="1" w:styleId="0036D65A0F454D2F809695DF948599DF">
    <w:name w:val="0036D65A0F454D2F809695DF948599DF"/>
  </w:style>
  <w:style w:type="paragraph" w:customStyle="1" w:styleId="CDAE5324936642B6A70C3F68F2179F1F">
    <w:name w:val="CDAE5324936642B6A70C3F68F2179F1F"/>
  </w:style>
  <w:style w:type="paragraph" w:customStyle="1" w:styleId="404FC771A1514462B386D920AB1B045B">
    <w:name w:val="404FC771A1514462B386D920AB1B045B"/>
  </w:style>
  <w:style w:type="paragraph" w:customStyle="1" w:styleId="777538E46A63495B8BC57057A541827C">
    <w:name w:val="777538E46A63495B8BC57057A541827C"/>
  </w:style>
  <w:style w:type="paragraph" w:customStyle="1" w:styleId="E0986839AD8F4D7E8E41E4B4B9BC53A6">
    <w:name w:val="E0986839AD8F4D7E8E41E4B4B9BC53A6"/>
  </w:style>
  <w:style w:type="paragraph" w:customStyle="1" w:styleId="76A4453EB3A240B89E28E0CAAFAC8843">
    <w:name w:val="76A4453EB3A240B89E28E0CAAFAC8843"/>
  </w:style>
  <w:style w:type="paragraph" w:customStyle="1" w:styleId="A09818A853924158AE74BEE82379D903">
    <w:name w:val="A09818A853924158AE74BEE82379D903"/>
  </w:style>
  <w:style w:type="paragraph" w:customStyle="1" w:styleId="1D1B9FD413544DF78158DA5297D11E0B">
    <w:name w:val="1D1B9FD413544DF78158DA5297D11E0B"/>
  </w:style>
  <w:style w:type="paragraph" w:customStyle="1" w:styleId="333A8502A29A46B7A6E216EE56361BE1">
    <w:name w:val="333A8502A29A46B7A6E216EE56361BE1"/>
  </w:style>
  <w:style w:type="paragraph" w:customStyle="1" w:styleId="CC336F10B7B94164976E7E88F7139217">
    <w:name w:val="CC336F10B7B94164976E7E88F7139217"/>
  </w:style>
  <w:style w:type="paragraph" w:customStyle="1" w:styleId="9AAC11C7935645F69CBB4ADE71184951">
    <w:name w:val="9AAC11C7935645F69CBB4ADE71184951"/>
  </w:style>
  <w:style w:type="paragraph" w:customStyle="1" w:styleId="FB432F66C7394B32AB34C83EA5163FAC">
    <w:name w:val="FB432F66C7394B32AB34C83EA5163FAC"/>
  </w:style>
  <w:style w:type="paragraph" w:customStyle="1" w:styleId="01EF763DFD994C23B17F73A7E4806A6B">
    <w:name w:val="01EF763DFD994C23B17F73A7E4806A6B"/>
  </w:style>
  <w:style w:type="paragraph" w:customStyle="1" w:styleId="D9337EE4604E4427ACB27EE28CB3C64C">
    <w:name w:val="D9337EE4604E4427ACB27EE28CB3C64C"/>
  </w:style>
  <w:style w:type="paragraph" w:customStyle="1" w:styleId="9A0E9E38DB78468EAB9893BED29CA3B6">
    <w:name w:val="9A0E9E38DB78468EAB9893BED29CA3B6"/>
  </w:style>
  <w:style w:type="paragraph" w:customStyle="1" w:styleId="3AC82EFD427045DE8F8AF28ECFC67BAA">
    <w:name w:val="3AC82EFD427045DE8F8AF28ECFC67BAA"/>
  </w:style>
  <w:style w:type="paragraph" w:customStyle="1" w:styleId="263B10D7549B4375AABDC1F7F0C6F38D">
    <w:name w:val="263B10D7549B4375AABDC1F7F0C6F38D"/>
  </w:style>
  <w:style w:type="paragraph" w:customStyle="1" w:styleId="F87ADBBCB7F54E569A9DFC9432E3764C">
    <w:name w:val="F87ADBBCB7F54E569A9DFC9432E3764C"/>
  </w:style>
  <w:style w:type="paragraph" w:customStyle="1" w:styleId="B7261B9E1BDD473AA93FD2B0161AD6BA">
    <w:name w:val="B7261B9E1BDD473AA93FD2B0161AD6BA"/>
  </w:style>
  <w:style w:type="paragraph" w:customStyle="1" w:styleId="C7B16B8F201E485B9F2EBED6ED3A1856">
    <w:name w:val="C7B16B8F201E485B9F2EBED6ED3A1856"/>
  </w:style>
  <w:style w:type="paragraph" w:customStyle="1" w:styleId="A27E9CA96C1C47859674D7F83A97F544">
    <w:name w:val="A27E9CA96C1C47859674D7F83A97F544"/>
  </w:style>
  <w:style w:type="paragraph" w:customStyle="1" w:styleId="EE0C81935C8943AF9AF6096211037256">
    <w:name w:val="EE0C81935C8943AF9AF6096211037256"/>
  </w:style>
  <w:style w:type="paragraph" w:customStyle="1" w:styleId="5C515AE576F645E1A8A9621A8ADE4520">
    <w:name w:val="5C515AE576F645E1A8A9621A8ADE4520"/>
  </w:style>
  <w:style w:type="paragraph" w:customStyle="1" w:styleId="9696155471F54044A70A210198B9D427">
    <w:name w:val="9696155471F54044A70A210198B9D427"/>
  </w:style>
  <w:style w:type="paragraph" w:customStyle="1" w:styleId="DD2B9AB3DE7A4DE6BB57CFE111EDD653">
    <w:name w:val="DD2B9AB3DE7A4DE6BB57CFE111EDD653"/>
  </w:style>
  <w:style w:type="paragraph" w:customStyle="1" w:styleId="0C432C856ECE470094B00A420DB7B01A">
    <w:name w:val="0C432C856ECE470094B00A420DB7B01A"/>
  </w:style>
  <w:style w:type="character" w:styleId="Hyperlink">
    <w:name w:val="Hyperlink"/>
    <w:basedOn w:val="DefaultParagraphFont"/>
    <w:uiPriority w:val="99"/>
    <w:unhideWhenUsed/>
    <w:rPr>
      <w:color w:val="467886" w:themeColor="hyperlink"/>
      <w:u w:val="single"/>
    </w:rPr>
  </w:style>
  <w:style w:type="paragraph" w:customStyle="1" w:styleId="4F1805C2CCD34AA0AF4931E07E43A5E3">
    <w:name w:val="4F1805C2CCD34AA0AF4931E07E43A5E3"/>
  </w:style>
  <w:style w:type="paragraph" w:customStyle="1" w:styleId="19B1E8DF60E44AA6AE094BD5CF4A1DFC">
    <w:name w:val="19B1E8DF60E44AA6AE094BD5CF4A1DFC"/>
    <w:rsid w:val="00DF53D4"/>
  </w:style>
  <w:style w:type="paragraph" w:customStyle="1" w:styleId="F036010808E047068CDD142169F3E763">
    <w:name w:val="F036010808E047068CDD142169F3E763"/>
    <w:rsid w:val="00DF53D4"/>
  </w:style>
  <w:style w:type="paragraph" w:customStyle="1" w:styleId="73028B36787440EFACD3591579068EFB">
    <w:name w:val="73028B36787440EFACD3591579068EFB"/>
    <w:rsid w:val="00DF53D4"/>
  </w:style>
  <w:style w:type="paragraph" w:customStyle="1" w:styleId="5DD6BFCE914E478596266EEF09DB01BA">
    <w:name w:val="5DD6BFCE914E478596266EEF09DB01BA"/>
    <w:rsid w:val="00DF53D4"/>
  </w:style>
  <w:style w:type="paragraph" w:customStyle="1" w:styleId="01E1403CFDEC466B8BFF3A4D848687B5">
    <w:name w:val="01E1403CFDEC466B8BFF3A4D848687B5"/>
    <w:rsid w:val="00DF53D4"/>
  </w:style>
  <w:style w:type="paragraph" w:customStyle="1" w:styleId="6AF417D48FF2456CBC3EF75F6A7254FF">
    <w:name w:val="6AF417D48FF2456CBC3EF75F6A7254FF"/>
    <w:rsid w:val="00DF5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7</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2024-10-20T23:09:00Z</dcterms:created>
  <dcterms:modified xsi:type="dcterms:W3CDTF">2024-10-20T23:42:00Z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